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EDBF4" w14:textId="07C6F5DC" w:rsidR="00502704" w:rsidRPr="00FA1AB7" w:rsidRDefault="000B0E09" w:rsidP="0061614E">
      <w:pPr>
        <w:pStyle w:val="TOCHeading"/>
        <w:rPr>
          <w:sz w:val="50"/>
          <w:szCs w:val="42"/>
        </w:rPr>
      </w:pPr>
      <w:r w:rsidRPr="00FA1AB7">
        <w:rPr>
          <w:sz w:val="46"/>
          <w:szCs w:val="26"/>
        </w:rPr>
        <w:t>DATABASE DESIGN</w:t>
      </w:r>
    </w:p>
    <w:p w14:paraId="5A22933F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r w:rsidRPr="00DA011F">
        <w:rPr>
          <w:b/>
          <w:sz w:val="18"/>
          <w:szCs w:val="18"/>
          <w:lang w:bidi="en-US"/>
        </w:rPr>
        <w:t>1.Tbl_user</w:t>
      </w:r>
    </w:p>
    <w:p w14:paraId="7B77BD09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Eg.Primary</w:t>
      </w:r>
      <w:proofErr w:type="spellEnd"/>
      <w:r w:rsidRPr="00DA011F">
        <w:rPr>
          <w:sz w:val="18"/>
          <w:szCs w:val="18"/>
          <w:lang w:bidi="en-US"/>
        </w:rPr>
        <w:t xml:space="preserve"> key: </w:t>
      </w:r>
      <w:proofErr w:type="spellStart"/>
      <w:r w:rsidRPr="00DA011F">
        <w:rPr>
          <w:sz w:val="18"/>
          <w:szCs w:val="18"/>
          <w:lang w:bidi="en-US"/>
        </w:rPr>
        <w:t>umsId</w:t>
      </w:r>
      <w:proofErr w:type="spellEnd"/>
    </w:p>
    <w:p w14:paraId="3B9C0AB7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Eg.Foreign</w:t>
      </w:r>
      <w:proofErr w:type="spellEnd"/>
      <w:r w:rsidRPr="00DA011F">
        <w:rPr>
          <w:sz w:val="18"/>
          <w:szCs w:val="18"/>
          <w:lang w:bidi="en-US"/>
        </w:rPr>
        <w:t xml:space="preserve"> key:  </w:t>
      </w:r>
      <w:proofErr w:type="spellStart"/>
      <w:r w:rsidRPr="00DA011F">
        <w:rPr>
          <w:sz w:val="18"/>
          <w:szCs w:val="18"/>
          <w:lang w:bidi="en-US"/>
        </w:rPr>
        <w:t>umsId</w:t>
      </w:r>
      <w:proofErr w:type="spellEnd"/>
      <w:r w:rsidRPr="00DA011F">
        <w:rPr>
          <w:sz w:val="18"/>
          <w:szCs w:val="18"/>
          <w:lang w:bidi="en-US"/>
        </w:rPr>
        <w:t xml:space="preserve"> references table </w:t>
      </w:r>
      <w:proofErr w:type="spellStart"/>
      <w:r w:rsidRPr="00DA011F">
        <w:rPr>
          <w:b/>
          <w:sz w:val="18"/>
          <w:szCs w:val="18"/>
          <w:lang w:bidi="en-US"/>
        </w:rPr>
        <w:t>Tbl_login</w:t>
      </w:r>
      <w:proofErr w:type="spellEnd"/>
    </w:p>
    <w:p w14:paraId="6C53DF7A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</w:p>
    <w:p w14:paraId="68B132B8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DA011F" w:rsidRPr="00DA011F" w14:paraId="59E2759C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3B02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9DD4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Fieldname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AB24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529B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Key 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5D99D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Description of the Field</w:t>
            </w:r>
          </w:p>
        </w:tc>
      </w:tr>
      <w:tr w:rsidR="00DA011F" w:rsidRPr="00DA011F" w14:paraId="4B1E4077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6D29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1.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9BA6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umsId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1E40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6BB9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primary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8374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Alpha-numeric UUIDv4, unique identifier for the user</w:t>
            </w:r>
          </w:p>
        </w:tc>
      </w:tr>
      <w:tr w:rsidR="00DA011F" w:rsidRPr="00DA011F" w14:paraId="790F4C13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BF79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2.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70879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CB38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0AE1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2A27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Name of the user</w:t>
            </w:r>
          </w:p>
        </w:tc>
      </w:tr>
      <w:tr w:rsidR="00DA011F" w:rsidRPr="00DA011F" w14:paraId="1F1C27B4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6728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3.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C5A2F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93DA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F601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unique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677C6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Email address of the user</w:t>
            </w:r>
          </w:p>
        </w:tc>
      </w:tr>
      <w:tr w:rsidR="00DA011F" w:rsidRPr="00DA011F" w14:paraId="4CDE9DC8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BE54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4.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7BA2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googleAuthId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DFA9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3F73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073F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Google authentication ID</w:t>
            </w:r>
          </w:p>
        </w:tc>
      </w:tr>
      <w:tr w:rsidR="00DA011F" w:rsidRPr="00DA011F" w14:paraId="32A13C3B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7D893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5.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C4DD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phoneNumber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384D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C852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DCAF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Phone number of the user</w:t>
            </w:r>
          </w:p>
        </w:tc>
      </w:tr>
      <w:tr w:rsidR="00DA011F" w:rsidRPr="00DA011F" w14:paraId="68993689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0619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6.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E07D3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address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EF54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3A30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1B99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Physical address of the user</w:t>
            </w:r>
          </w:p>
        </w:tc>
      </w:tr>
      <w:tr w:rsidR="00DA011F" w:rsidRPr="00DA011F" w14:paraId="614480E9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E027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7.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1106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20223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D016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BC98F3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Status of the user account</w:t>
            </w:r>
          </w:p>
        </w:tc>
      </w:tr>
      <w:tr w:rsidR="00DA011F" w:rsidRPr="00DA011F" w14:paraId="7921910F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544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8.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89F6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passwordHash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9252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38CC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DD9EC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 xml:space="preserve">Hashed and salted 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passwor</w:t>
            </w:r>
            <w:proofErr w:type="spellEnd"/>
          </w:p>
        </w:tc>
      </w:tr>
    </w:tbl>
    <w:p w14:paraId="17C6D8F3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p w14:paraId="427D965A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r w:rsidRPr="00DA011F">
        <w:rPr>
          <w:b/>
          <w:sz w:val="18"/>
          <w:szCs w:val="18"/>
          <w:lang w:bidi="en-US"/>
        </w:rPr>
        <w:t>2.Tbl_roles</w:t>
      </w:r>
    </w:p>
    <w:p w14:paraId="66FDDDC0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Eg.Primary</w:t>
      </w:r>
      <w:proofErr w:type="spellEnd"/>
      <w:r w:rsidRPr="00DA011F">
        <w:rPr>
          <w:sz w:val="18"/>
          <w:szCs w:val="18"/>
          <w:lang w:bidi="en-US"/>
        </w:rPr>
        <w:t xml:space="preserve"> key: </w:t>
      </w:r>
      <w:proofErr w:type="spellStart"/>
      <w:r w:rsidRPr="00DA011F">
        <w:rPr>
          <w:b/>
          <w:sz w:val="18"/>
          <w:szCs w:val="18"/>
          <w:lang w:bidi="en-US"/>
        </w:rPr>
        <w:t>loginid</w:t>
      </w:r>
      <w:proofErr w:type="spellEnd"/>
    </w:p>
    <w:p w14:paraId="3430ED89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Eg.Foreign</w:t>
      </w:r>
      <w:proofErr w:type="spellEnd"/>
      <w:r w:rsidRPr="00DA011F">
        <w:rPr>
          <w:sz w:val="18"/>
          <w:szCs w:val="18"/>
          <w:lang w:bidi="en-US"/>
        </w:rPr>
        <w:t xml:space="preserve"> key:  </w:t>
      </w:r>
      <w:proofErr w:type="spellStart"/>
      <w:r w:rsidRPr="00DA011F">
        <w:rPr>
          <w:b/>
          <w:sz w:val="18"/>
          <w:szCs w:val="18"/>
          <w:lang w:bidi="en-US"/>
        </w:rPr>
        <w:t>loginid</w:t>
      </w:r>
      <w:proofErr w:type="spellEnd"/>
      <w:r w:rsidRPr="00DA011F">
        <w:rPr>
          <w:b/>
          <w:sz w:val="18"/>
          <w:szCs w:val="18"/>
          <w:lang w:bidi="en-US"/>
        </w:rPr>
        <w:t xml:space="preserve"> </w:t>
      </w:r>
      <w:r w:rsidRPr="00DA011F">
        <w:rPr>
          <w:sz w:val="18"/>
          <w:szCs w:val="18"/>
          <w:lang w:bidi="en-US"/>
        </w:rPr>
        <w:t xml:space="preserve">references table </w:t>
      </w:r>
      <w:proofErr w:type="spellStart"/>
      <w:r w:rsidRPr="00DA011F">
        <w:rPr>
          <w:b/>
          <w:sz w:val="18"/>
          <w:szCs w:val="18"/>
          <w:lang w:bidi="en-US"/>
        </w:rPr>
        <w:t>Tbl_users_login</w:t>
      </w:r>
      <w:proofErr w:type="spellEnd"/>
    </w:p>
    <w:p w14:paraId="541571FE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</w:p>
    <w:p w14:paraId="55C2F337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DA011F" w:rsidRPr="00DA011F" w14:paraId="727EB20B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F96BE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E795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Fieldname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16CA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0F92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Key 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46FB9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Description of the Field</w:t>
            </w:r>
          </w:p>
        </w:tc>
      </w:tr>
      <w:tr w:rsidR="00DA011F" w:rsidRPr="00DA011F" w14:paraId="47375D3D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145C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1.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EF82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rolesId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3AD1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F523E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primary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E2969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Unique identifier for the role</w:t>
            </w:r>
          </w:p>
        </w:tc>
      </w:tr>
      <w:tr w:rsidR="00DA011F" w:rsidRPr="00DA011F" w14:paraId="09E8CD8A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0BA9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2.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1F223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roleName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B3220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D1CF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C1E7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Name of the role</w:t>
            </w:r>
          </w:p>
        </w:tc>
      </w:tr>
    </w:tbl>
    <w:p w14:paraId="4321DD9B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p w14:paraId="053F5F2D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r w:rsidRPr="00DA011F">
        <w:rPr>
          <w:b/>
          <w:sz w:val="18"/>
          <w:szCs w:val="18"/>
          <w:lang w:bidi="en-US"/>
        </w:rPr>
        <w:lastRenderedPageBreak/>
        <w:t>3.Tbl_login</w:t>
      </w:r>
    </w:p>
    <w:p w14:paraId="6B32E8FB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Eg.Primary</w:t>
      </w:r>
      <w:proofErr w:type="spellEnd"/>
      <w:r w:rsidRPr="00DA011F">
        <w:rPr>
          <w:sz w:val="18"/>
          <w:szCs w:val="18"/>
          <w:lang w:bidi="en-US"/>
        </w:rPr>
        <w:t xml:space="preserve"> key: </w:t>
      </w:r>
      <w:proofErr w:type="spellStart"/>
      <w:r w:rsidRPr="00DA011F">
        <w:rPr>
          <w:sz w:val="18"/>
          <w:szCs w:val="18"/>
          <w:lang w:bidi="en-US"/>
        </w:rPr>
        <w:t>umsId</w:t>
      </w:r>
      <w:proofErr w:type="spellEnd"/>
    </w:p>
    <w:p w14:paraId="1B20E8C3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Eg.Foreign</w:t>
      </w:r>
      <w:proofErr w:type="spellEnd"/>
      <w:r w:rsidRPr="00DA011F">
        <w:rPr>
          <w:sz w:val="18"/>
          <w:szCs w:val="18"/>
          <w:lang w:bidi="en-US"/>
        </w:rPr>
        <w:t xml:space="preserve"> key:  </w:t>
      </w:r>
      <w:proofErr w:type="spellStart"/>
      <w:r w:rsidRPr="00DA011F">
        <w:rPr>
          <w:sz w:val="18"/>
          <w:szCs w:val="18"/>
          <w:lang w:bidi="en-US"/>
        </w:rPr>
        <w:t>umsId</w:t>
      </w:r>
      <w:proofErr w:type="spellEnd"/>
      <w:r w:rsidRPr="00DA011F">
        <w:rPr>
          <w:sz w:val="18"/>
          <w:szCs w:val="18"/>
          <w:lang w:bidi="en-US"/>
        </w:rPr>
        <w:t xml:space="preserve"> references table </w:t>
      </w:r>
      <w:proofErr w:type="spellStart"/>
      <w:r w:rsidRPr="00DA011F">
        <w:rPr>
          <w:b/>
          <w:sz w:val="18"/>
          <w:szCs w:val="18"/>
          <w:lang w:bidi="en-US"/>
        </w:rPr>
        <w:t>Tbl_patients</w:t>
      </w:r>
      <w:proofErr w:type="spellEnd"/>
    </w:p>
    <w:p w14:paraId="588E32D1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</w:p>
    <w:p w14:paraId="62405BAF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DA011F" w:rsidRPr="00DA011F" w14:paraId="4405F497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0A27A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A0452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Fieldname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8C87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EA5D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Key 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ADF11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Description of the Field</w:t>
            </w:r>
          </w:p>
        </w:tc>
      </w:tr>
      <w:tr w:rsidR="00DA011F" w:rsidRPr="00DA011F" w14:paraId="2FA2C6E2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50F69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1.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ACFEB9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umsId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4AEF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A7FBB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primary key, foreign key (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users.umsId</w:t>
            </w:r>
            <w:proofErr w:type="spellEnd"/>
            <w:r w:rsidRPr="00DA011F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705CB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Alpha-numeric identifier linking to users table</w:t>
            </w:r>
          </w:p>
        </w:tc>
      </w:tr>
      <w:tr w:rsidR="00DA011F" w:rsidRPr="00DA011F" w14:paraId="444E4C19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4881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2.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6D3B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passwordHash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4239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7109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4EAB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Hashed and salted password</w:t>
            </w:r>
          </w:p>
        </w:tc>
      </w:tr>
      <w:tr w:rsidR="00DA011F" w:rsidRPr="00DA011F" w14:paraId="6EC20FC1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A231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3.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0F23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7E43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A13F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unique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C3D8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User's email address</w:t>
            </w:r>
          </w:p>
        </w:tc>
      </w:tr>
      <w:tr w:rsidR="00DA011F" w:rsidRPr="00DA011F" w14:paraId="720EFB51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34E89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4.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8952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roleId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E68D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89CA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foreign key (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roles.rolesId</w:t>
            </w:r>
            <w:proofErr w:type="spellEnd"/>
            <w:r w:rsidRPr="00DA011F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7E945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Role identifier</w:t>
            </w:r>
          </w:p>
        </w:tc>
      </w:tr>
      <w:tr w:rsidR="00DA011F" w:rsidRPr="00DA011F" w14:paraId="6425B937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C478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5.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14F6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AEF25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3AC9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258C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Login status</w:t>
            </w:r>
          </w:p>
        </w:tc>
      </w:tr>
    </w:tbl>
    <w:p w14:paraId="163F5FC7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p w14:paraId="184A253F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r w:rsidRPr="00DA011F">
        <w:rPr>
          <w:b/>
          <w:sz w:val="18"/>
          <w:szCs w:val="18"/>
          <w:lang w:bidi="en-US"/>
        </w:rPr>
        <w:t>4.Tbl_Patients</w:t>
      </w:r>
    </w:p>
    <w:p w14:paraId="6F838E18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Eg.Primary</w:t>
      </w:r>
      <w:proofErr w:type="spellEnd"/>
      <w:r w:rsidRPr="00DA011F">
        <w:rPr>
          <w:sz w:val="18"/>
          <w:szCs w:val="18"/>
          <w:lang w:bidi="en-US"/>
        </w:rPr>
        <w:t xml:space="preserve"> key: </w:t>
      </w:r>
      <w:proofErr w:type="spellStart"/>
      <w:r w:rsidRPr="00DA011F">
        <w:rPr>
          <w:sz w:val="18"/>
          <w:szCs w:val="18"/>
          <w:lang w:bidi="en-US"/>
        </w:rPr>
        <w:t>umsId</w:t>
      </w:r>
      <w:proofErr w:type="spellEnd"/>
    </w:p>
    <w:p w14:paraId="24EF0F01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Eg.Foreign</w:t>
      </w:r>
      <w:proofErr w:type="spellEnd"/>
      <w:r w:rsidRPr="00DA011F">
        <w:rPr>
          <w:sz w:val="18"/>
          <w:szCs w:val="18"/>
          <w:lang w:bidi="en-US"/>
        </w:rPr>
        <w:t xml:space="preserve"> key:  </w:t>
      </w:r>
      <w:proofErr w:type="spellStart"/>
      <w:r w:rsidRPr="00DA011F">
        <w:rPr>
          <w:sz w:val="18"/>
          <w:szCs w:val="18"/>
          <w:lang w:bidi="en-US"/>
        </w:rPr>
        <w:t>umsId</w:t>
      </w:r>
      <w:proofErr w:type="spellEnd"/>
      <w:r w:rsidRPr="00DA011F">
        <w:rPr>
          <w:sz w:val="18"/>
          <w:szCs w:val="18"/>
          <w:lang w:bidi="en-US"/>
        </w:rPr>
        <w:t xml:space="preserve"> references table </w:t>
      </w:r>
      <w:proofErr w:type="spellStart"/>
      <w:r w:rsidRPr="00DA011F">
        <w:rPr>
          <w:b/>
          <w:sz w:val="18"/>
          <w:szCs w:val="18"/>
          <w:lang w:bidi="en-US"/>
        </w:rPr>
        <w:t>Tbl_patientsdetails</w:t>
      </w:r>
      <w:proofErr w:type="spellEnd"/>
    </w:p>
    <w:p w14:paraId="021F5C94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</w:p>
    <w:p w14:paraId="082F4A9F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DA011F" w:rsidRPr="00DA011F" w14:paraId="2475021E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4E79B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0955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Fieldname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F530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169B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Key 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09AF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Description of the Field</w:t>
            </w:r>
          </w:p>
        </w:tc>
      </w:tr>
      <w:tr w:rsidR="00DA011F" w:rsidRPr="00DA011F" w14:paraId="56053E47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F0853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1.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F205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umsId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74D7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3B51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primary key, foreign key (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users.umsId</w:t>
            </w:r>
            <w:proofErr w:type="spellEnd"/>
            <w:r w:rsidRPr="00DA011F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C7CCB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UMSG-UUIDv4 format patient identifier</w:t>
            </w:r>
          </w:p>
        </w:tc>
      </w:tr>
      <w:tr w:rsidR="00DA011F" w:rsidRPr="00DA011F" w14:paraId="1CD937F6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313A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2.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653D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dateOfBirth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B85A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3E92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47CE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Patient's date of birth</w:t>
            </w:r>
          </w:p>
        </w:tc>
      </w:tr>
      <w:tr w:rsidR="00DA011F" w:rsidRPr="00DA011F" w14:paraId="3DC0B9A9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4A41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3.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59053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gender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AD60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2388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EF59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Patient's gender</w:t>
            </w:r>
          </w:p>
        </w:tc>
      </w:tr>
      <w:tr w:rsidR="00DA011F" w:rsidRPr="00DA011F" w14:paraId="3DE8E641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F6263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4.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E293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rolesId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FCDC3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5A74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foreign key (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roles.rolesId</w:t>
            </w:r>
            <w:proofErr w:type="spellEnd"/>
            <w:r w:rsidRPr="00DA011F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BE344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Role identifier</w:t>
            </w:r>
          </w:p>
        </w:tc>
      </w:tr>
    </w:tbl>
    <w:p w14:paraId="2AD6309E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p w14:paraId="7613F18A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r w:rsidRPr="00DA011F">
        <w:rPr>
          <w:b/>
          <w:sz w:val="18"/>
          <w:szCs w:val="18"/>
          <w:lang w:bidi="en-US"/>
        </w:rPr>
        <w:t>5.Tbl_Patient detail</w:t>
      </w:r>
    </w:p>
    <w:p w14:paraId="76263AA8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Eg.Primary</w:t>
      </w:r>
      <w:proofErr w:type="spellEnd"/>
      <w:r w:rsidRPr="00DA011F">
        <w:rPr>
          <w:sz w:val="18"/>
          <w:szCs w:val="18"/>
          <w:lang w:bidi="en-US"/>
        </w:rPr>
        <w:t xml:space="preserve"> key: </w:t>
      </w:r>
      <w:proofErr w:type="spellStart"/>
      <w:r w:rsidRPr="00DA011F">
        <w:rPr>
          <w:b/>
          <w:sz w:val="18"/>
          <w:szCs w:val="18"/>
          <w:lang w:bidi="en-US"/>
        </w:rPr>
        <w:t>patientId</w:t>
      </w:r>
      <w:proofErr w:type="spellEnd"/>
    </w:p>
    <w:p w14:paraId="33A5453B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lastRenderedPageBreak/>
        <w:t>Eg.Foreign</w:t>
      </w:r>
      <w:proofErr w:type="spellEnd"/>
      <w:r w:rsidRPr="00DA011F">
        <w:rPr>
          <w:sz w:val="18"/>
          <w:szCs w:val="18"/>
          <w:lang w:bidi="en-US"/>
        </w:rPr>
        <w:t xml:space="preserve"> key:  </w:t>
      </w:r>
      <w:proofErr w:type="spellStart"/>
      <w:r w:rsidRPr="00DA011F">
        <w:rPr>
          <w:b/>
          <w:sz w:val="18"/>
          <w:szCs w:val="18"/>
          <w:lang w:bidi="en-US"/>
        </w:rPr>
        <w:t>patientId</w:t>
      </w:r>
      <w:proofErr w:type="spellEnd"/>
      <w:r w:rsidRPr="00DA011F">
        <w:rPr>
          <w:b/>
          <w:sz w:val="18"/>
          <w:szCs w:val="18"/>
          <w:lang w:bidi="en-US"/>
        </w:rPr>
        <w:t xml:space="preserve"> </w:t>
      </w:r>
      <w:r w:rsidRPr="00DA011F">
        <w:rPr>
          <w:sz w:val="18"/>
          <w:szCs w:val="18"/>
          <w:lang w:bidi="en-US"/>
        </w:rPr>
        <w:t xml:space="preserve">references table </w:t>
      </w:r>
      <w:proofErr w:type="spellStart"/>
      <w:r w:rsidRPr="00DA011F">
        <w:rPr>
          <w:b/>
          <w:sz w:val="18"/>
          <w:szCs w:val="18"/>
          <w:lang w:bidi="en-US"/>
        </w:rPr>
        <w:t>Tbl_appointments</w:t>
      </w:r>
      <w:proofErr w:type="spellEnd"/>
    </w:p>
    <w:p w14:paraId="665DA832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</w:p>
    <w:p w14:paraId="320A761C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DA011F" w:rsidRPr="00DA011F" w14:paraId="01B81E36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61D1E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BDB069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Fieldname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54F6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5445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Key 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CC25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Description of the Field</w:t>
            </w:r>
          </w:p>
        </w:tc>
      </w:tr>
      <w:tr w:rsidR="00DA011F" w:rsidRPr="00DA011F" w14:paraId="33157458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B9D3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1.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7BF9A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patientId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5CAB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DE3A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primary key, foreign key (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patients.umsId</w:t>
            </w:r>
            <w:proofErr w:type="spellEnd"/>
            <w:r w:rsidRPr="00DA011F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296F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Patient identifier</w:t>
            </w:r>
          </w:p>
        </w:tc>
      </w:tr>
      <w:tr w:rsidR="00DA011F" w:rsidRPr="00DA011F" w14:paraId="0A1E3CDA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D10C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2.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1AC1E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medicalHistory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8E43B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json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89A2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F69E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Patient's medical history in JSON format</w:t>
            </w:r>
          </w:p>
        </w:tc>
      </w:tr>
      <w:tr w:rsidR="00DA011F" w:rsidRPr="00DA011F" w14:paraId="2937317D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135A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3.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5672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photo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2D7D9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F7EC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F045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Path to patient's photo</w:t>
            </w:r>
          </w:p>
        </w:tc>
      </w:tr>
      <w:tr w:rsidR="00DA011F" w:rsidRPr="00DA011F" w14:paraId="35487F50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249B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4.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40D3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BAEE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0B48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B2B4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Current status</w:t>
            </w:r>
          </w:p>
        </w:tc>
      </w:tr>
      <w:tr w:rsidR="00DA011F" w:rsidRPr="00DA011F" w14:paraId="210BFF7D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8FA3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5.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36413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patientId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12F5C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CD5E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primary key, foreign key (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patients.umsId</w:t>
            </w:r>
            <w:proofErr w:type="spellEnd"/>
            <w:r w:rsidRPr="00DA011F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57A2C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Patient identifier</w:t>
            </w:r>
          </w:p>
        </w:tc>
      </w:tr>
    </w:tbl>
    <w:p w14:paraId="6455206C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p w14:paraId="30C9AA0C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r w:rsidRPr="00DA011F">
        <w:rPr>
          <w:b/>
          <w:sz w:val="18"/>
          <w:szCs w:val="18"/>
          <w:lang w:bidi="en-US"/>
        </w:rPr>
        <w:t>6.Tbl_Doctors</w:t>
      </w:r>
    </w:p>
    <w:p w14:paraId="438D6DE5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Eg.Primary</w:t>
      </w:r>
      <w:proofErr w:type="spellEnd"/>
      <w:r w:rsidRPr="00DA011F">
        <w:rPr>
          <w:sz w:val="18"/>
          <w:szCs w:val="18"/>
          <w:lang w:bidi="en-US"/>
        </w:rPr>
        <w:t xml:space="preserve"> key: </w:t>
      </w:r>
      <w:proofErr w:type="spellStart"/>
      <w:r w:rsidRPr="00DA011F">
        <w:rPr>
          <w:b/>
          <w:sz w:val="18"/>
          <w:szCs w:val="18"/>
          <w:lang w:bidi="en-US"/>
        </w:rPr>
        <w:t>umsid</w:t>
      </w:r>
      <w:proofErr w:type="spellEnd"/>
    </w:p>
    <w:p w14:paraId="23BDB45F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Eg.Foreign</w:t>
      </w:r>
      <w:proofErr w:type="spellEnd"/>
      <w:r w:rsidRPr="00DA011F">
        <w:rPr>
          <w:sz w:val="18"/>
          <w:szCs w:val="18"/>
          <w:lang w:bidi="en-US"/>
        </w:rPr>
        <w:t xml:space="preserve"> key:  </w:t>
      </w:r>
      <w:proofErr w:type="spellStart"/>
      <w:r w:rsidRPr="00DA011F">
        <w:rPr>
          <w:b/>
          <w:sz w:val="18"/>
          <w:szCs w:val="18"/>
          <w:lang w:bidi="en-US"/>
        </w:rPr>
        <w:t>umsid</w:t>
      </w:r>
      <w:proofErr w:type="spellEnd"/>
      <w:r w:rsidRPr="00DA011F">
        <w:rPr>
          <w:b/>
          <w:sz w:val="18"/>
          <w:szCs w:val="18"/>
          <w:lang w:bidi="en-US"/>
        </w:rPr>
        <w:t xml:space="preserve"> </w:t>
      </w:r>
      <w:r w:rsidRPr="00DA011F">
        <w:rPr>
          <w:sz w:val="18"/>
          <w:szCs w:val="18"/>
          <w:lang w:bidi="en-US"/>
        </w:rPr>
        <w:t xml:space="preserve">references table </w:t>
      </w:r>
      <w:proofErr w:type="spellStart"/>
      <w:r w:rsidRPr="00DA011F">
        <w:rPr>
          <w:b/>
          <w:sz w:val="18"/>
          <w:szCs w:val="18"/>
          <w:lang w:bidi="en-US"/>
        </w:rPr>
        <w:t>Tbl_patients</w:t>
      </w:r>
      <w:proofErr w:type="spellEnd"/>
    </w:p>
    <w:p w14:paraId="3FBD739C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</w:p>
    <w:p w14:paraId="6208EC01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DA011F" w:rsidRPr="00DA011F" w14:paraId="40BA31B6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52D56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0BD1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Fieldname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F3B0F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8CCC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Key 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338D2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Description of the Field</w:t>
            </w:r>
          </w:p>
        </w:tc>
      </w:tr>
      <w:tr w:rsidR="00DA011F" w:rsidRPr="00DA011F" w14:paraId="119B5D79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1DD39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1.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09FD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umsId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09D33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B79C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primary key, foreign key (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users.umsId</w:t>
            </w:r>
            <w:proofErr w:type="spellEnd"/>
            <w:r w:rsidRPr="00DA011F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CAA3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UMSD-UUIDv4 format doctor identifier</w:t>
            </w:r>
          </w:p>
        </w:tc>
      </w:tr>
      <w:tr w:rsidR="00DA011F" w:rsidRPr="00DA011F" w14:paraId="62B82706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D9BB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2.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C5EA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specialization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800F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9C48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5E6E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Doctor's medical specialization</w:t>
            </w:r>
          </w:p>
        </w:tc>
      </w:tr>
      <w:tr w:rsidR="00DA011F" w:rsidRPr="00DA011F" w14:paraId="62407CC5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DFBB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3.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EF3A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rolesId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6026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797E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foreign key (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roles.rolesId</w:t>
            </w:r>
            <w:proofErr w:type="spellEnd"/>
            <w:r w:rsidRPr="00DA011F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BCC1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Role identifier</w:t>
            </w:r>
          </w:p>
        </w:tc>
      </w:tr>
    </w:tbl>
    <w:p w14:paraId="5EFF6E2D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p w14:paraId="0832A1AC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r w:rsidRPr="00DA011F">
        <w:rPr>
          <w:b/>
          <w:sz w:val="18"/>
          <w:szCs w:val="18"/>
          <w:lang w:bidi="en-US"/>
        </w:rPr>
        <w:t>7.Tbl_doctor details</w:t>
      </w:r>
    </w:p>
    <w:p w14:paraId="1970F77D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Eg.Primary</w:t>
      </w:r>
      <w:proofErr w:type="spellEnd"/>
      <w:r w:rsidRPr="00DA011F">
        <w:rPr>
          <w:sz w:val="18"/>
          <w:szCs w:val="18"/>
          <w:lang w:bidi="en-US"/>
        </w:rPr>
        <w:t xml:space="preserve"> key: </w:t>
      </w:r>
      <w:proofErr w:type="spellStart"/>
      <w:r w:rsidRPr="00DA011F">
        <w:rPr>
          <w:b/>
          <w:sz w:val="18"/>
          <w:szCs w:val="18"/>
          <w:lang w:bidi="en-US"/>
        </w:rPr>
        <w:t>doctorid</w:t>
      </w:r>
      <w:proofErr w:type="spellEnd"/>
    </w:p>
    <w:p w14:paraId="1DD32C23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Eg.Foreign</w:t>
      </w:r>
      <w:proofErr w:type="spellEnd"/>
      <w:r w:rsidRPr="00DA011F">
        <w:rPr>
          <w:sz w:val="18"/>
          <w:szCs w:val="18"/>
          <w:lang w:bidi="en-US"/>
        </w:rPr>
        <w:t xml:space="preserve"> key:  </w:t>
      </w:r>
      <w:proofErr w:type="spellStart"/>
      <w:r w:rsidRPr="00DA011F">
        <w:rPr>
          <w:b/>
          <w:sz w:val="18"/>
          <w:szCs w:val="18"/>
          <w:lang w:bidi="en-US"/>
        </w:rPr>
        <w:t>doctorid</w:t>
      </w:r>
      <w:proofErr w:type="spellEnd"/>
      <w:r w:rsidRPr="00DA011F">
        <w:rPr>
          <w:b/>
          <w:sz w:val="18"/>
          <w:szCs w:val="18"/>
          <w:lang w:bidi="en-US"/>
        </w:rPr>
        <w:t xml:space="preserve"> </w:t>
      </w:r>
      <w:r w:rsidRPr="00DA011F">
        <w:rPr>
          <w:sz w:val="18"/>
          <w:szCs w:val="18"/>
          <w:lang w:bidi="en-US"/>
        </w:rPr>
        <w:t xml:space="preserve">references table </w:t>
      </w:r>
      <w:proofErr w:type="spellStart"/>
      <w:r w:rsidRPr="00DA011F">
        <w:rPr>
          <w:b/>
          <w:sz w:val="18"/>
          <w:szCs w:val="18"/>
          <w:lang w:bidi="en-US"/>
        </w:rPr>
        <w:t>Tbl_appointments</w:t>
      </w:r>
      <w:proofErr w:type="spellEnd"/>
    </w:p>
    <w:p w14:paraId="4950F742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</w:p>
    <w:p w14:paraId="422A6FD3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DA011F" w:rsidRPr="00DA011F" w14:paraId="4649E253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10CB1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lastRenderedPageBreak/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D131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Fieldname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E2476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AF3E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Key 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C579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Description of the Field</w:t>
            </w:r>
          </w:p>
        </w:tc>
      </w:tr>
      <w:tr w:rsidR="00DA011F" w:rsidRPr="00DA011F" w14:paraId="1F3B3244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5E4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1.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A62C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doctorId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C259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BD02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primary key, foreign key (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doctors.umsId</w:t>
            </w:r>
            <w:proofErr w:type="spellEnd"/>
            <w:r w:rsidRPr="00DA011F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1D330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Doctor identifier</w:t>
            </w:r>
          </w:p>
        </w:tc>
      </w:tr>
      <w:tr w:rsidR="00DA011F" w:rsidRPr="00DA011F" w14:paraId="2742A2C4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4207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2.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5E2CD3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availability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A925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BE3F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65AA4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Doctor's availability schedule</w:t>
            </w:r>
          </w:p>
        </w:tc>
      </w:tr>
      <w:tr w:rsidR="00DA011F" w:rsidRPr="00DA011F" w14:paraId="106BAB28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AF06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3.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65A6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medicalId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17860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D752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39B5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Alpha-numeric medical license ID</w:t>
            </w:r>
          </w:p>
        </w:tc>
      </w:tr>
      <w:tr w:rsidR="00DA011F" w:rsidRPr="00DA011F" w14:paraId="7816CE35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1E0B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4.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7B03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qualification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E0FE7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json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FAB39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A86AD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Doctor's qualifications in JSON format</w:t>
            </w:r>
          </w:p>
        </w:tc>
      </w:tr>
      <w:tr w:rsidR="00DA011F" w:rsidRPr="00DA011F" w14:paraId="7EC71AA2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1B1E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5.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41CA7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photo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2481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4B86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23E2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Path to doctor's photo</w:t>
            </w:r>
          </w:p>
        </w:tc>
      </w:tr>
      <w:tr w:rsidR="00DA011F" w:rsidRPr="00DA011F" w14:paraId="0DDB666B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5A91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6.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4DB7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3D3E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4E19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033A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Current status</w:t>
            </w:r>
          </w:p>
        </w:tc>
      </w:tr>
      <w:tr w:rsidR="00DA011F" w:rsidRPr="00DA011F" w14:paraId="7A8F3145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4BFE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7.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3FBF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doctorId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96A2F3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62B2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primary key, foreign key (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doctors.umsId</w:t>
            </w:r>
            <w:proofErr w:type="spellEnd"/>
            <w:r w:rsidRPr="00DA011F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2602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Doctor identifier</w:t>
            </w:r>
          </w:p>
        </w:tc>
      </w:tr>
    </w:tbl>
    <w:p w14:paraId="62622F5B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p w14:paraId="6BBFA9AC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r w:rsidRPr="00DA011F">
        <w:rPr>
          <w:b/>
          <w:sz w:val="18"/>
          <w:szCs w:val="18"/>
          <w:lang w:bidi="en-US"/>
        </w:rPr>
        <w:t>8.Tbl_Hospitals</w:t>
      </w:r>
    </w:p>
    <w:p w14:paraId="32DD0FBD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Eg.Primary</w:t>
      </w:r>
      <w:proofErr w:type="spellEnd"/>
      <w:r w:rsidRPr="00DA011F">
        <w:rPr>
          <w:sz w:val="18"/>
          <w:szCs w:val="18"/>
          <w:lang w:bidi="en-US"/>
        </w:rPr>
        <w:t xml:space="preserve"> key: </w:t>
      </w:r>
      <w:proofErr w:type="spellStart"/>
      <w:r w:rsidRPr="00DA011F">
        <w:rPr>
          <w:b/>
          <w:sz w:val="18"/>
          <w:szCs w:val="18"/>
          <w:lang w:bidi="en-US"/>
        </w:rPr>
        <w:t>umsid</w:t>
      </w:r>
      <w:proofErr w:type="spellEnd"/>
    </w:p>
    <w:p w14:paraId="65B1A0FF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Eg.Foreign</w:t>
      </w:r>
      <w:proofErr w:type="spellEnd"/>
      <w:r w:rsidRPr="00DA011F">
        <w:rPr>
          <w:sz w:val="18"/>
          <w:szCs w:val="18"/>
          <w:lang w:bidi="en-US"/>
        </w:rPr>
        <w:t xml:space="preserve"> key:  </w:t>
      </w:r>
      <w:proofErr w:type="spellStart"/>
      <w:r w:rsidRPr="00DA011F">
        <w:rPr>
          <w:b/>
          <w:sz w:val="18"/>
          <w:szCs w:val="18"/>
          <w:lang w:bidi="en-US"/>
        </w:rPr>
        <w:t>umsid</w:t>
      </w:r>
      <w:proofErr w:type="spellEnd"/>
      <w:r w:rsidRPr="00DA011F">
        <w:rPr>
          <w:b/>
          <w:sz w:val="18"/>
          <w:szCs w:val="18"/>
          <w:lang w:bidi="en-US"/>
        </w:rPr>
        <w:t xml:space="preserve"> </w:t>
      </w:r>
      <w:r w:rsidRPr="00DA011F">
        <w:rPr>
          <w:sz w:val="18"/>
          <w:szCs w:val="18"/>
          <w:lang w:bidi="en-US"/>
        </w:rPr>
        <w:t xml:space="preserve">references table </w:t>
      </w:r>
      <w:proofErr w:type="spellStart"/>
      <w:r w:rsidRPr="00DA011F">
        <w:rPr>
          <w:b/>
          <w:sz w:val="18"/>
          <w:szCs w:val="18"/>
          <w:lang w:bidi="en-US"/>
        </w:rPr>
        <w:t>Tbl_hospital_Details</w:t>
      </w:r>
      <w:proofErr w:type="spellEnd"/>
    </w:p>
    <w:p w14:paraId="6A7A4095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</w:p>
    <w:p w14:paraId="6F0C8E2F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DA011F" w:rsidRPr="00DA011F" w14:paraId="1C1607E2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79D2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4D99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Fieldname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BD8A3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29ED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Key 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4455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Description of the Field</w:t>
            </w:r>
          </w:p>
        </w:tc>
      </w:tr>
      <w:tr w:rsidR="00DA011F" w:rsidRPr="00DA011F" w14:paraId="25AF9F09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92FB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1.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72A7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umsId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54BB3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E4E33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primary key, foreign key (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users.umsId</w:t>
            </w:r>
            <w:proofErr w:type="spellEnd"/>
            <w:r w:rsidRPr="00DA011F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2AB6B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UMSH-UUIDv4 format hospital identifier</w:t>
            </w:r>
          </w:p>
        </w:tc>
      </w:tr>
      <w:tr w:rsidR="00DA011F" w:rsidRPr="00DA011F" w14:paraId="4A89A361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4E42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2.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6080E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hospitalName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D2F19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4B97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C970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Name of the hospital</w:t>
            </w:r>
          </w:p>
        </w:tc>
      </w:tr>
      <w:tr w:rsidR="00DA011F" w:rsidRPr="00DA011F" w14:paraId="180488C2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DABE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3.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8E42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location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5BC8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F6E4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B55ED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Hospital location</w:t>
            </w:r>
          </w:p>
        </w:tc>
      </w:tr>
      <w:tr w:rsidR="00DA011F" w:rsidRPr="00DA011F" w14:paraId="008F23AF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F351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4.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53EF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rolesId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D4603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23B83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foreign key (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roles.rolesId</w:t>
            </w:r>
            <w:proofErr w:type="spellEnd"/>
            <w:r w:rsidRPr="00DA011F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F92C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Role identifier</w:t>
            </w:r>
          </w:p>
        </w:tc>
      </w:tr>
    </w:tbl>
    <w:p w14:paraId="0E58A1F5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p w14:paraId="7949DC03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r w:rsidRPr="00DA011F">
        <w:rPr>
          <w:b/>
          <w:sz w:val="18"/>
          <w:szCs w:val="18"/>
          <w:lang w:bidi="en-US"/>
        </w:rPr>
        <w:t>9.Tbl_hospital details</w:t>
      </w:r>
    </w:p>
    <w:p w14:paraId="218A6AA5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Eg.Primary</w:t>
      </w:r>
      <w:proofErr w:type="spellEnd"/>
      <w:r w:rsidRPr="00DA011F">
        <w:rPr>
          <w:sz w:val="18"/>
          <w:szCs w:val="18"/>
          <w:lang w:bidi="en-US"/>
        </w:rPr>
        <w:t xml:space="preserve"> key: </w:t>
      </w:r>
      <w:proofErr w:type="spellStart"/>
      <w:r w:rsidRPr="00DA011F">
        <w:rPr>
          <w:b/>
          <w:sz w:val="18"/>
          <w:szCs w:val="18"/>
          <w:lang w:bidi="en-US"/>
        </w:rPr>
        <w:t>hospitalid</w:t>
      </w:r>
      <w:proofErr w:type="spellEnd"/>
    </w:p>
    <w:p w14:paraId="562A0E70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Eg.Foreign</w:t>
      </w:r>
      <w:proofErr w:type="spellEnd"/>
      <w:r w:rsidRPr="00DA011F">
        <w:rPr>
          <w:sz w:val="18"/>
          <w:szCs w:val="18"/>
          <w:lang w:bidi="en-US"/>
        </w:rPr>
        <w:t xml:space="preserve"> key:  </w:t>
      </w:r>
      <w:proofErr w:type="spellStart"/>
      <w:r w:rsidRPr="00DA011F">
        <w:rPr>
          <w:b/>
          <w:sz w:val="18"/>
          <w:szCs w:val="18"/>
          <w:lang w:bidi="en-US"/>
        </w:rPr>
        <w:t>hospitalid</w:t>
      </w:r>
      <w:proofErr w:type="spellEnd"/>
      <w:r w:rsidRPr="00DA011F">
        <w:rPr>
          <w:sz w:val="18"/>
          <w:szCs w:val="18"/>
          <w:lang w:bidi="en-US"/>
        </w:rPr>
        <w:t xml:space="preserve"> references table </w:t>
      </w:r>
      <w:proofErr w:type="spellStart"/>
      <w:r w:rsidRPr="00DA011F">
        <w:rPr>
          <w:b/>
          <w:sz w:val="18"/>
          <w:szCs w:val="18"/>
          <w:lang w:bidi="en-US"/>
        </w:rPr>
        <w:t>Tbl_user</w:t>
      </w:r>
      <w:proofErr w:type="spellEnd"/>
    </w:p>
    <w:p w14:paraId="2678B801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</w:p>
    <w:p w14:paraId="0037C5A0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DA011F" w:rsidRPr="00DA011F" w14:paraId="1463B628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534A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E11CD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Fieldname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B70C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2E0A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Key 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2513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Description of the Field</w:t>
            </w:r>
          </w:p>
        </w:tc>
      </w:tr>
      <w:tr w:rsidR="00DA011F" w:rsidRPr="00DA011F" w14:paraId="41C5562B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FCEF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1.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3703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hospitalId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48DF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778C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primary key, foreign key (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hospitals.umsId</w:t>
            </w:r>
            <w:proofErr w:type="spellEnd"/>
            <w:r w:rsidRPr="00DA011F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2272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Hospital identifier</w:t>
            </w:r>
          </w:p>
        </w:tc>
      </w:tr>
      <w:tr w:rsidR="00DA011F" w:rsidRPr="00DA011F" w14:paraId="63BA02A9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7764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2.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166A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hospitalType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BB48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8E6F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2A39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Type of hospital</w:t>
            </w:r>
          </w:p>
        </w:tc>
      </w:tr>
      <w:tr w:rsidR="00DA011F" w:rsidRPr="00DA011F" w14:paraId="28DBEA19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4F97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3.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E23B0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speciality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FFEA7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json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3A0E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1133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 xml:space="preserve">Hospital 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specialities</w:t>
            </w:r>
            <w:proofErr w:type="spellEnd"/>
            <w:r w:rsidRPr="00DA011F">
              <w:rPr>
                <w:sz w:val="18"/>
                <w:szCs w:val="18"/>
                <w:lang w:bidi="en-US"/>
              </w:rPr>
              <w:t xml:space="preserve"> in JSON format</w:t>
            </w:r>
          </w:p>
        </w:tc>
      </w:tr>
      <w:tr w:rsidR="00DA011F" w:rsidRPr="00DA011F" w14:paraId="7DDF6FBF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079E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4.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07A7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affiliationNumber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6026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678C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4BBA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Alpha-numeric affiliation number</w:t>
            </w:r>
          </w:p>
        </w:tc>
      </w:tr>
      <w:tr w:rsidR="00DA011F" w:rsidRPr="00DA011F" w14:paraId="4786F6BF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EE52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5.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3AD3A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D7761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9BC2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2EFD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Current status</w:t>
            </w:r>
          </w:p>
        </w:tc>
      </w:tr>
    </w:tbl>
    <w:p w14:paraId="1FB4E4B7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p w14:paraId="79B70676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r w:rsidRPr="00DA011F">
        <w:rPr>
          <w:b/>
          <w:sz w:val="18"/>
          <w:szCs w:val="18"/>
          <w:lang w:bidi="en-US"/>
        </w:rPr>
        <w:t>10.Tbl_appointments</w:t>
      </w:r>
    </w:p>
    <w:p w14:paraId="7D7FCFBB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Eg.Primary</w:t>
      </w:r>
      <w:proofErr w:type="spellEnd"/>
      <w:r w:rsidRPr="00DA011F">
        <w:rPr>
          <w:sz w:val="18"/>
          <w:szCs w:val="18"/>
          <w:lang w:bidi="en-US"/>
        </w:rPr>
        <w:t xml:space="preserve"> key: </w:t>
      </w:r>
      <w:proofErr w:type="spellStart"/>
      <w:r w:rsidRPr="00DA011F">
        <w:rPr>
          <w:b/>
          <w:sz w:val="18"/>
          <w:szCs w:val="18"/>
          <w:lang w:bidi="en-US"/>
        </w:rPr>
        <w:t>appointmentid</w:t>
      </w:r>
      <w:proofErr w:type="spellEnd"/>
    </w:p>
    <w:p w14:paraId="2B51244F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Eg.Foreign</w:t>
      </w:r>
      <w:proofErr w:type="spellEnd"/>
      <w:r w:rsidRPr="00DA011F">
        <w:rPr>
          <w:sz w:val="18"/>
          <w:szCs w:val="18"/>
          <w:lang w:bidi="en-US"/>
        </w:rPr>
        <w:t xml:space="preserve"> key:  </w:t>
      </w:r>
      <w:proofErr w:type="spellStart"/>
      <w:r w:rsidRPr="00DA011F">
        <w:rPr>
          <w:b/>
          <w:sz w:val="18"/>
          <w:szCs w:val="18"/>
          <w:lang w:bidi="en-US"/>
        </w:rPr>
        <w:t>loginid</w:t>
      </w:r>
      <w:proofErr w:type="spellEnd"/>
      <w:r w:rsidRPr="00DA011F">
        <w:rPr>
          <w:b/>
          <w:sz w:val="18"/>
          <w:szCs w:val="18"/>
          <w:lang w:bidi="en-US"/>
        </w:rPr>
        <w:t xml:space="preserve"> </w:t>
      </w:r>
      <w:r w:rsidRPr="00DA011F">
        <w:rPr>
          <w:sz w:val="18"/>
          <w:szCs w:val="18"/>
          <w:lang w:bidi="en-US"/>
        </w:rPr>
        <w:t xml:space="preserve">references table </w:t>
      </w:r>
      <w:proofErr w:type="spellStart"/>
      <w:r w:rsidRPr="00DA011F">
        <w:rPr>
          <w:b/>
          <w:sz w:val="18"/>
          <w:szCs w:val="18"/>
          <w:lang w:bidi="en-US"/>
        </w:rPr>
        <w:t>Tbl_users_login</w:t>
      </w:r>
      <w:proofErr w:type="spellEnd"/>
    </w:p>
    <w:p w14:paraId="62EAA96A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</w:p>
    <w:p w14:paraId="5F72229E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DA011F" w:rsidRPr="00DA011F" w14:paraId="12F4C675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702C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378E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Fieldname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1BDC9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AA4B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Key 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D81A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Description of the Field</w:t>
            </w:r>
          </w:p>
        </w:tc>
      </w:tr>
      <w:tr w:rsidR="00DA011F" w:rsidRPr="00DA011F" w14:paraId="2AC52BF9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2C9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1.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1EF5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appointmentId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74C1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01C99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primary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06039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Unique identifier for appointment</w:t>
            </w:r>
          </w:p>
        </w:tc>
      </w:tr>
      <w:tr w:rsidR="00DA011F" w:rsidRPr="00DA011F" w14:paraId="08C560A9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4C10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2.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F088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patientId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63593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213C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foreign key (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patients.umsId</w:t>
            </w:r>
            <w:proofErr w:type="spellEnd"/>
            <w:r w:rsidRPr="00DA011F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CDAF2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Patient identifier</w:t>
            </w:r>
          </w:p>
        </w:tc>
      </w:tr>
      <w:tr w:rsidR="00DA011F" w:rsidRPr="00DA011F" w14:paraId="2A1B5E70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9DFA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3.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6D719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doctorId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6BF7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3BE27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foreign key (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doctors.umsId</w:t>
            </w:r>
            <w:proofErr w:type="spellEnd"/>
            <w:r w:rsidRPr="00DA011F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CC05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Doctor identifier</w:t>
            </w:r>
          </w:p>
        </w:tc>
      </w:tr>
      <w:tr w:rsidR="00DA011F" w:rsidRPr="00DA011F" w14:paraId="31EB0FDE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2B53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4.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E161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rolesId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1F213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0C9E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foreign key (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roles.rolesId</w:t>
            </w:r>
            <w:proofErr w:type="spellEnd"/>
            <w:r w:rsidRPr="00DA011F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F48D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Role identifier</w:t>
            </w:r>
          </w:p>
        </w:tc>
      </w:tr>
      <w:tr w:rsidR="00DA011F" w:rsidRPr="00DA011F" w14:paraId="71EC49ED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C795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5.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8A3B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dateTime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DE03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timestamp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FD9C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17BE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Appointment date and time</w:t>
            </w:r>
          </w:p>
        </w:tc>
      </w:tr>
      <w:tr w:rsidR="00DA011F" w:rsidRPr="00DA011F" w14:paraId="6B0E4969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CFB9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6.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AC985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appointmentNotes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C015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text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C3CF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CED0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Notes about the appointment</w:t>
            </w:r>
          </w:p>
        </w:tc>
      </w:tr>
      <w:tr w:rsidR="00DA011F" w:rsidRPr="00DA011F" w14:paraId="56F1E028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3248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7.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C16F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appointmentSpecialization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9109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E400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C32B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Specialization required for appointment</w:t>
            </w:r>
          </w:p>
        </w:tc>
      </w:tr>
      <w:tr w:rsidR="00DA011F" w:rsidRPr="00DA011F" w14:paraId="4F687714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14449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8.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15719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appointmentStatus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B4B71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05DB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750E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Status of the appointment</w:t>
            </w:r>
          </w:p>
        </w:tc>
      </w:tr>
      <w:tr w:rsidR="00DA011F" w:rsidRPr="00DA011F" w14:paraId="14529A70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D122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9.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9E64D9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disabilityCertificateId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8F83E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492D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42B62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Alpha-numeric disability certificate ID</w:t>
            </w:r>
          </w:p>
        </w:tc>
      </w:tr>
      <w:tr w:rsidR="00DA011F" w:rsidRPr="00DA011F" w14:paraId="57004A01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B6AD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10.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F989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CEDAA9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7698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720C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Current status</w:t>
            </w:r>
          </w:p>
        </w:tc>
      </w:tr>
    </w:tbl>
    <w:p w14:paraId="4123E38D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p w14:paraId="18DD743D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r w:rsidRPr="00DA011F">
        <w:rPr>
          <w:b/>
          <w:sz w:val="18"/>
          <w:szCs w:val="18"/>
          <w:lang w:bidi="en-US"/>
        </w:rPr>
        <w:t>11.Tbl_medical records</w:t>
      </w:r>
    </w:p>
    <w:p w14:paraId="02C0FDBD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Eg.Primary</w:t>
      </w:r>
      <w:proofErr w:type="spellEnd"/>
      <w:r w:rsidRPr="00DA011F">
        <w:rPr>
          <w:sz w:val="18"/>
          <w:szCs w:val="18"/>
          <w:lang w:bidi="en-US"/>
        </w:rPr>
        <w:t xml:space="preserve"> key: </w:t>
      </w:r>
      <w:proofErr w:type="spellStart"/>
      <w:r w:rsidRPr="00DA011F">
        <w:rPr>
          <w:b/>
          <w:sz w:val="18"/>
          <w:szCs w:val="18"/>
          <w:lang w:bidi="en-US"/>
        </w:rPr>
        <w:t>recordid</w:t>
      </w:r>
      <w:proofErr w:type="spellEnd"/>
    </w:p>
    <w:p w14:paraId="40D2EA44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Eg.Foreign</w:t>
      </w:r>
      <w:proofErr w:type="spellEnd"/>
      <w:r w:rsidRPr="00DA011F">
        <w:rPr>
          <w:sz w:val="18"/>
          <w:szCs w:val="18"/>
          <w:lang w:bidi="en-US"/>
        </w:rPr>
        <w:t xml:space="preserve"> key:  </w:t>
      </w:r>
      <w:proofErr w:type="spellStart"/>
      <w:r w:rsidRPr="00DA011F">
        <w:rPr>
          <w:b/>
          <w:sz w:val="18"/>
          <w:szCs w:val="18"/>
          <w:lang w:bidi="en-US"/>
        </w:rPr>
        <w:t>recordid</w:t>
      </w:r>
      <w:proofErr w:type="spellEnd"/>
      <w:r w:rsidRPr="00DA011F">
        <w:rPr>
          <w:sz w:val="18"/>
          <w:szCs w:val="18"/>
          <w:lang w:bidi="en-US"/>
        </w:rPr>
        <w:t xml:space="preserve"> references table </w:t>
      </w:r>
      <w:proofErr w:type="spellStart"/>
      <w:r w:rsidRPr="00DA011F">
        <w:rPr>
          <w:b/>
          <w:sz w:val="18"/>
          <w:szCs w:val="18"/>
          <w:lang w:bidi="en-US"/>
        </w:rPr>
        <w:t>Tbl_appointment</w:t>
      </w:r>
      <w:proofErr w:type="spellEnd"/>
    </w:p>
    <w:p w14:paraId="76720BCB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</w:p>
    <w:p w14:paraId="103B5A78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DA011F" w:rsidRPr="00DA011F" w14:paraId="3F560AE7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A5A7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DCC9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Fieldname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DEA7A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D19F1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Key 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D1C3E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Description of the Field</w:t>
            </w:r>
          </w:p>
        </w:tc>
      </w:tr>
      <w:tr w:rsidR="00DA011F" w:rsidRPr="00DA011F" w14:paraId="6E781D08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D1569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1.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B40A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recordId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C028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8A20A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primary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298A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Unique identifier for medical record</w:t>
            </w:r>
          </w:p>
        </w:tc>
      </w:tr>
      <w:tr w:rsidR="00DA011F" w:rsidRPr="00DA011F" w14:paraId="445EBD5B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EA33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2.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8FAD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patientId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C770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F2EB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foreign key (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patients.umsId</w:t>
            </w:r>
            <w:proofErr w:type="spellEnd"/>
            <w:r w:rsidRPr="00DA011F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0274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Patient identifier</w:t>
            </w:r>
          </w:p>
        </w:tc>
      </w:tr>
      <w:tr w:rsidR="00DA011F" w:rsidRPr="00DA011F" w14:paraId="3B0BB940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3369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3.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2BD6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doctorId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85A1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491D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foreign key (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doctors.umsId</w:t>
            </w:r>
            <w:proofErr w:type="spellEnd"/>
            <w:r w:rsidRPr="00DA011F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AA0E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Doctor identifier</w:t>
            </w:r>
          </w:p>
        </w:tc>
      </w:tr>
      <w:tr w:rsidR="00DA011F" w:rsidRPr="00DA011F" w14:paraId="344DBEFA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EA55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4.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9D35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rolesId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CCD0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2500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foreign key (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roles.rolesId</w:t>
            </w:r>
            <w:proofErr w:type="spellEnd"/>
            <w:r w:rsidRPr="00DA011F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4BEE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Role identifier</w:t>
            </w:r>
          </w:p>
        </w:tc>
      </w:tr>
      <w:tr w:rsidR="00DA011F" w:rsidRPr="00DA011F" w14:paraId="7BC0C658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442B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5.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0C57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dateOfRecord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C455A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69EF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DD458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Date of the medical record</w:t>
            </w:r>
          </w:p>
        </w:tc>
      </w:tr>
      <w:tr w:rsidR="00DA011F" w:rsidRPr="00DA011F" w14:paraId="7D292DC0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625A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6.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FC2C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documentType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0F65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7F0A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9715B9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Type of medical document</w:t>
            </w:r>
          </w:p>
        </w:tc>
      </w:tr>
      <w:tr w:rsidR="00DA011F" w:rsidRPr="00DA011F" w14:paraId="23D17F2F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D0CE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7.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487A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documentContent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840E8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json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EC94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ECA06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Medical record content in JSON format</w:t>
            </w:r>
          </w:p>
        </w:tc>
      </w:tr>
      <w:tr w:rsidR="00DA011F" w:rsidRPr="00DA011F" w14:paraId="6EF60D2A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EEA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8.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B8B943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hospitalDb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A82073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19ED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7676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Hospital database reference</w:t>
            </w:r>
          </w:p>
        </w:tc>
      </w:tr>
      <w:tr w:rsidR="00DA011F" w:rsidRPr="00DA011F" w14:paraId="0F34BA75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3FA0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9.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C668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5ACC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2D59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78E6A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Current status</w:t>
            </w:r>
          </w:p>
        </w:tc>
      </w:tr>
    </w:tbl>
    <w:p w14:paraId="74E1D9AA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p w14:paraId="176853AF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r w:rsidRPr="00DA011F">
        <w:rPr>
          <w:b/>
          <w:sz w:val="18"/>
          <w:szCs w:val="18"/>
          <w:lang w:bidi="en-US"/>
        </w:rPr>
        <w:t>12.Tbl_symptoms</w:t>
      </w:r>
    </w:p>
    <w:p w14:paraId="185F1D0B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Eg.Primary</w:t>
      </w:r>
      <w:proofErr w:type="spellEnd"/>
      <w:r w:rsidRPr="00DA011F">
        <w:rPr>
          <w:sz w:val="18"/>
          <w:szCs w:val="18"/>
          <w:lang w:bidi="en-US"/>
        </w:rPr>
        <w:t xml:space="preserve"> key: </w:t>
      </w:r>
      <w:proofErr w:type="spellStart"/>
      <w:r w:rsidRPr="00DA011F">
        <w:rPr>
          <w:b/>
          <w:sz w:val="18"/>
          <w:szCs w:val="18"/>
          <w:lang w:bidi="en-US"/>
        </w:rPr>
        <w:t>symptomid</w:t>
      </w:r>
      <w:proofErr w:type="spellEnd"/>
    </w:p>
    <w:p w14:paraId="13E9F8E1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Eg.Foreign</w:t>
      </w:r>
      <w:proofErr w:type="spellEnd"/>
      <w:r w:rsidRPr="00DA011F">
        <w:rPr>
          <w:sz w:val="18"/>
          <w:szCs w:val="18"/>
          <w:lang w:bidi="en-US"/>
        </w:rPr>
        <w:t xml:space="preserve"> key:  </w:t>
      </w:r>
      <w:proofErr w:type="spellStart"/>
      <w:r w:rsidRPr="00DA011F">
        <w:rPr>
          <w:b/>
          <w:sz w:val="18"/>
          <w:szCs w:val="18"/>
          <w:lang w:bidi="en-US"/>
        </w:rPr>
        <w:t>symptomid</w:t>
      </w:r>
      <w:proofErr w:type="spellEnd"/>
      <w:r w:rsidRPr="00DA011F">
        <w:rPr>
          <w:sz w:val="18"/>
          <w:szCs w:val="18"/>
          <w:lang w:bidi="en-US"/>
        </w:rPr>
        <w:t xml:space="preserve"> references table </w:t>
      </w:r>
      <w:proofErr w:type="spellStart"/>
      <w:r w:rsidRPr="00DA011F">
        <w:rPr>
          <w:b/>
          <w:sz w:val="18"/>
          <w:szCs w:val="18"/>
          <w:lang w:bidi="en-US"/>
        </w:rPr>
        <w:t>Tbl_appointment</w:t>
      </w:r>
      <w:proofErr w:type="spellEnd"/>
    </w:p>
    <w:p w14:paraId="11FD86F7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</w:p>
    <w:p w14:paraId="462F6030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DA011F" w:rsidRPr="00DA011F" w14:paraId="22C9B026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89DC9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06DD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Fieldname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1A00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5E43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Key 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2105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Description of the Field</w:t>
            </w:r>
          </w:p>
        </w:tc>
      </w:tr>
      <w:tr w:rsidR="00DA011F" w:rsidRPr="00DA011F" w14:paraId="26616A7E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773D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1.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4481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symptomId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D6DC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9F8B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primary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8250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Unique identifier for symptom record</w:t>
            </w:r>
          </w:p>
        </w:tc>
      </w:tr>
      <w:tr w:rsidR="00DA011F" w:rsidRPr="00DA011F" w14:paraId="585A94A3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F1B4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2.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6FCF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patientId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2643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BB1C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foreign key (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patients.umsId</w:t>
            </w:r>
            <w:proofErr w:type="spellEnd"/>
            <w:r w:rsidRPr="00DA011F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90F02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Patient identifier</w:t>
            </w:r>
          </w:p>
        </w:tc>
      </w:tr>
      <w:tr w:rsidR="00DA011F" w:rsidRPr="00DA011F" w14:paraId="08832AAC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5041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lastRenderedPageBreak/>
              <w:t>3.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A95C9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rolesId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D1190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A400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foreign key (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roles.rolesId</w:t>
            </w:r>
            <w:proofErr w:type="spellEnd"/>
            <w:r w:rsidRPr="00DA011F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36B9D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Role identifier</w:t>
            </w:r>
          </w:p>
        </w:tc>
      </w:tr>
      <w:tr w:rsidR="00DA011F" w:rsidRPr="00DA011F" w14:paraId="770DF130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8AE4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4.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11ACB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B295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E4D7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398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Date of symptom report</w:t>
            </w:r>
          </w:p>
        </w:tc>
      </w:tr>
      <w:tr w:rsidR="00DA011F" w:rsidRPr="00DA011F" w14:paraId="6E944BA6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AAAC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5.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6ADA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reportedSymptoms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61726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FC2B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increment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E13A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List of reported symptoms</w:t>
            </w:r>
          </w:p>
        </w:tc>
      </w:tr>
      <w:tr w:rsidR="00DA011F" w:rsidRPr="00DA011F" w14:paraId="62A51BDC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70DA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6.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46EC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9B1D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842C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66C4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Current status</w:t>
            </w:r>
          </w:p>
        </w:tc>
      </w:tr>
    </w:tbl>
    <w:p w14:paraId="732AC3F9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r w:rsidRPr="00DA011F">
        <w:rPr>
          <w:b/>
          <w:sz w:val="18"/>
          <w:szCs w:val="18"/>
          <w:lang w:bidi="en-US"/>
        </w:rPr>
        <w:t>13.Tbl_disease outbreaks</w:t>
      </w:r>
    </w:p>
    <w:p w14:paraId="4AAD2DBA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Eg.Primary</w:t>
      </w:r>
      <w:proofErr w:type="spellEnd"/>
      <w:r w:rsidRPr="00DA011F">
        <w:rPr>
          <w:sz w:val="18"/>
          <w:szCs w:val="18"/>
          <w:lang w:bidi="en-US"/>
        </w:rPr>
        <w:t xml:space="preserve"> key: </w:t>
      </w:r>
      <w:proofErr w:type="spellStart"/>
      <w:r w:rsidRPr="00DA011F">
        <w:rPr>
          <w:b/>
          <w:sz w:val="18"/>
          <w:szCs w:val="18"/>
          <w:lang w:bidi="en-US"/>
        </w:rPr>
        <w:t>outbreakId</w:t>
      </w:r>
      <w:proofErr w:type="spellEnd"/>
    </w:p>
    <w:p w14:paraId="70C02597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  <w:proofErr w:type="spellStart"/>
      <w:r w:rsidRPr="00DA011F">
        <w:rPr>
          <w:sz w:val="18"/>
          <w:szCs w:val="18"/>
          <w:lang w:bidi="en-US"/>
        </w:rPr>
        <w:t>Eg.Foreign</w:t>
      </w:r>
      <w:proofErr w:type="spellEnd"/>
      <w:r w:rsidRPr="00DA011F">
        <w:rPr>
          <w:sz w:val="18"/>
          <w:szCs w:val="18"/>
          <w:lang w:bidi="en-US"/>
        </w:rPr>
        <w:t xml:space="preserve"> key:  </w:t>
      </w:r>
      <w:proofErr w:type="spellStart"/>
      <w:r w:rsidRPr="00DA011F">
        <w:rPr>
          <w:b/>
          <w:sz w:val="18"/>
          <w:szCs w:val="18"/>
          <w:lang w:bidi="en-US"/>
        </w:rPr>
        <w:t>outbreakId</w:t>
      </w:r>
      <w:proofErr w:type="spellEnd"/>
      <w:r w:rsidRPr="00DA011F">
        <w:rPr>
          <w:b/>
          <w:sz w:val="18"/>
          <w:szCs w:val="18"/>
          <w:lang w:bidi="en-US"/>
        </w:rPr>
        <w:t xml:space="preserve"> </w:t>
      </w:r>
      <w:r w:rsidRPr="00DA011F">
        <w:rPr>
          <w:sz w:val="18"/>
          <w:szCs w:val="18"/>
          <w:lang w:bidi="en-US"/>
        </w:rPr>
        <w:t xml:space="preserve">references table </w:t>
      </w:r>
      <w:proofErr w:type="spellStart"/>
      <w:r w:rsidRPr="00DA011F">
        <w:rPr>
          <w:b/>
          <w:sz w:val="18"/>
          <w:szCs w:val="18"/>
          <w:lang w:bidi="en-US"/>
        </w:rPr>
        <w:t>Tbl_medical</w:t>
      </w:r>
      <w:proofErr w:type="spellEnd"/>
      <w:r w:rsidRPr="00DA011F">
        <w:rPr>
          <w:b/>
          <w:sz w:val="18"/>
          <w:szCs w:val="18"/>
          <w:lang w:bidi="en-US"/>
        </w:rPr>
        <w:t xml:space="preserve"> records</w:t>
      </w:r>
    </w:p>
    <w:p w14:paraId="166EF6B6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</w:p>
    <w:p w14:paraId="39FB6A7A" w14:textId="77777777" w:rsidR="00DA011F" w:rsidRPr="00DA011F" w:rsidRDefault="00DA011F" w:rsidP="00DA011F">
      <w:pPr>
        <w:rPr>
          <w:sz w:val="18"/>
          <w:szCs w:val="18"/>
          <w:lang w:bidi="en-US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DA011F" w:rsidRPr="00DA011F" w14:paraId="5A3B8D37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0934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FC7AA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Fieldname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BA4B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BDAA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Key 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FF309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Description of the Field</w:t>
            </w:r>
          </w:p>
        </w:tc>
      </w:tr>
      <w:tr w:rsidR="00DA011F" w:rsidRPr="00DA011F" w14:paraId="39DCA22E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5550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1.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B52B9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outbreakId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135A3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536B0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primary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EE4CE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Unique identifier for disease outbreak</w:t>
            </w:r>
          </w:p>
        </w:tc>
      </w:tr>
      <w:tr w:rsidR="00DA011F" w:rsidRPr="00DA011F" w14:paraId="72CDC177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6956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2.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DE705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diseaseName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880D2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E35D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43F51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Name of the disease</w:t>
            </w:r>
          </w:p>
        </w:tc>
      </w:tr>
      <w:tr w:rsidR="00DA011F" w:rsidRPr="00DA011F" w14:paraId="47C986C6" w14:textId="77777777" w:rsidTr="00DA011F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3F78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3.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BD54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location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F1D97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geojson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06773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FD699D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Geographic location data</w:t>
            </w:r>
          </w:p>
        </w:tc>
      </w:tr>
      <w:tr w:rsidR="00DA011F" w:rsidRPr="00DA011F" w14:paraId="3DA01CF9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4327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4.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52006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rolesId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79B69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1D30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foreign key (</w:t>
            </w:r>
            <w:proofErr w:type="spellStart"/>
            <w:r w:rsidRPr="00DA011F">
              <w:rPr>
                <w:sz w:val="18"/>
                <w:szCs w:val="18"/>
                <w:lang w:bidi="en-US"/>
              </w:rPr>
              <w:t>roles.rolesId</w:t>
            </w:r>
            <w:proofErr w:type="spellEnd"/>
            <w:r w:rsidRPr="00DA011F">
              <w:rPr>
                <w:sz w:val="18"/>
                <w:szCs w:val="18"/>
                <w:lang w:bidi="en-US"/>
              </w:rPr>
              <w:t>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88843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Role identifier</w:t>
            </w:r>
          </w:p>
        </w:tc>
      </w:tr>
      <w:tr w:rsidR="00DA011F" w:rsidRPr="00DA011F" w14:paraId="21C1CB37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463D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5.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F7BBD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startDate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F48C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FFF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55C4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Outbreak start date</w:t>
            </w:r>
          </w:p>
        </w:tc>
      </w:tr>
      <w:tr w:rsidR="00DA011F" w:rsidRPr="00DA011F" w14:paraId="143DFD44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DB21B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6.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6875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latestUpdate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2935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AFA58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2F356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Date of latest update</w:t>
            </w:r>
          </w:p>
        </w:tc>
      </w:tr>
      <w:tr w:rsidR="00DA011F" w:rsidRPr="00DA011F" w14:paraId="23BB303E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9D712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7.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2C9E5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proofErr w:type="spellStart"/>
            <w:r w:rsidRPr="00DA011F">
              <w:rPr>
                <w:sz w:val="18"/>
                <w:szCs w:val="18"/>
                <w:lang w:bidi="en-US"/>
              </w:rPr>
              <w:t>caseCount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2358F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integer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D8844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15FF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Number of cases</w:t>
            </w:r>
          </w:p>
        </w:tc>
      </w:tr>
      <w:tr w:rsidR="00DA011F" w:rsidRPr="00DA011F" w14:paraId="5027F2E1" w14:textId="77777777" w:rsidTr="00DA011F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68620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8.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C45E07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81BAC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A42E5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50183" w14:textId="77777777" w:rsidR="00DA011F" w:rsidRPr="00DA011F" w:rsidRDefault="00DA011F" w:rsidP="00DA011F">
            <w:pPr>
              <w:rPr>
                <w:sz w:val="18"/>
                <w:szCs w:val="18"/>
                <w:lang w:bidi="en-US"/>
              </w:rPr>
            </w:pPr>
            <w:r w:rsidRPr="00DA011F">
              <w:rPr>
                <w:sz w:val="18"/>
                <w:szCs w:val="18"/>
                <w:lang w:bidi="en-US"/>
              </w:rPr>
              <w:t>Current status</w:t>
            </w:r>
          </w:p>
        </w:tc>
      </w:tr>
    </w:tbl>
    <w:p w14:paraId="279D77FC" w14:textId="77777777" w:rsidR="00DA011F" w:rsidRPr="00DA011F" w:rsidRDefault="00DA011F" w:rsidP="00DA011F">
      <w:pPr>
        <w:rPr>
          <w:b/>
          <w:sz w:val="18"/>
          <w:szCs w:val="18"/>
          <w:lang w:bidi="en-US"/>
        </w:rPr>
      </w:pPr>
    </w:p>
    <w:p w14:paraId="73CA6AA7" w14:textId="075E5282" w:rsidR="00076E97" w:rsidRPr="00FA1AB7" w:rsidRDefault="00076E97" w:rsidP="00502704">
      <w:pPr>
        <w:rPr>
          <w:sz w:val="18"/>
          <w:szCs w:val="18"/>
        </w:rPr>
      </w:pPr>
    </w:p>
    <w:sectPr w:rsidR="00076E97" w:rsidRPr="00FA1AB7" w:rsidSect="00076E97">
      <w:headerReference w:type="default" r:id="rId9"/>
      <w:footerReference w:type="default" r:id="rId10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0B156" w14:textId="77777777" w:rsidR="00B647F0" w:rsidRDefault="00B647F0">
      <w:pPr>
        <w:spacing w:line="240" w:lineRule="auto"/>
      </w:pPr>
      <w:r>
        <w:separator/>
      </w:r>
    </w:p>
  </w:endnote>
  <w:endnote w:type="continuationSeparator" w:id="0">
    <w:p w14:paraId="08D31B10" w14:textId="77777777" w:rsidR="00B647F0" w:rsidRDefault="00B647F0">
      <w:pPr>
        <w:spacing w:line="240" w:lineRule="auto"/>
      </w:pPr>
      <w:r>
        <w:continuationSeparator/>
      </w:r>
    </w:p>
  </w:endnote>
  <w:endnote w:type="continuationNotice" w:id="1">
    <w:p w14:paraId="1B974972" w14:textId="77777777" w:rsidR="00B647F0" w:rsidRDefault="00B647F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998352"/>
      <w:docPartObj>
        <w:docPartGallery w:val="Page Numbers (Bottom of Page)"/>
        <w:docPartUnique/>
      </w:docPartObj>
    </w:sdtPr>
    <w:sdtContent>
      <w:p w14:paraId="5CEAA791" w14:textId="77777777" w:rsidR="005C6D45" w:rsidRDefault="00000000">
        <w:pPr>
          <w:pStyle w:val="Footer"/>
          <w:jc w:val="right"/>
        </w:pPr>
        <w:r w:rsidRPr="00F74B6E">
          <w:rPr>
            <w:noProof/>
            <w:lang w:val="en-IN" w:eastAsia="en-IN" w:bidi="ml-IN"/>
          </w:rPr>
          <w:drawing>
            <wp:anchor distT="0" distB="0" distL="114300" distR="114300" simplePos="0" relativeHeight="251658240" behindDoc="0" locked="0" layoutInCell="1" allowOverlap="1" wp14:anchorId="08CF6702" wp14:editId="17AF66DC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2527300" cy="571239"/>
              <wp:effectExtent l="0" t="0" r="6350" b="635"/>
              <wp:wrapNone/>
              <wp:docPr id="4" name="Picture 4" descr="D:\Downloads\mca_logo (1)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2" descr="D:\Downloads\mca_logo (1)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27300" cy="5712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2F25A8">
          <w:t xml:space="preserve">Page | </w:t>
        </w:r>
        <w:r w:rsidR="002F25A8">
          <w:fldChar w:fldCharType="begin"/>
        </w:r>
        <w:r w:rsidR="002F25A8">
          <w:instrText xml:space="preserve"> PAGE   \* MERGEFORMAT </w:instrText>
        </w:r>
        <w:r w:rsidR="002F25A8">
          <w:fldChar w:fldCharType="separate"/>
        </w:r>
        <w:r>
          <w:rPr>
            <w:noProof/>
          </w:rPr>
          <w:t>5</w:t>
        </w:r>
        <w:r w:rsidR="002F25A8">
          <w:rPr>
            <w:noProof/>
          </w:rPr>
          <w:fldChar w:fldCharType="end"/>
        </w:r>
        <w:r w:rsidR="002F25A8">
          <w:t xml:space="preserve"> </w:t>
        </w:r>
      </w:p>
    </w:sdtContent>
  </w:sdt>
  <w:p w14:paraId="312B5073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DCF84" w14:textId="77777777" w:rsidR="00B647F0" w:rsidRDefault="00B647F0">
      <w:pPr>
        <w:spacing w:line="240" w:lineRule="auto"/>
      </w:pPr>
      <w:r>
        <w:separator/>
      </w:r>
    </w:p>
  </w:footnote>
  <w:footnote w:type="continuationSeparator" w:id="0">
    <w:p w14:paraId="1B722CCE" w14:textId="77777777" w:rsidR="00B647F0" w:rsidRDefault="00B647F0">
      <w:pPr>
        <w:spacing w:line="240" w:lineRule="auto"/>
      </w:pPr>
      <w:r>
        <w:continuationSeparator/>
      </w:r>
    </w:p>
  </w:footnote>
  <w:footnote w:type="continuationNotice" w:id="1">
    <w:p w14:paraId="1C9F85E7" w14:textId="77777777" w:rsidR="00B647F0" w:rsidRDefault="00B647F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5640B" w14:textId="11FF8B43" w:rsidR="0039035C" w:rsidRDefault="00000000" w:rsidP="0039035C">
    <w:pPr>
      <w:pStyle w:val="Header"/>
      <w:jc w:val="right"/>
    </w:pPr>
    <w:r>
      <w:t>AJC20MCA-I0</w:t>
    </w:r>
    <w:r w:rsidR="00DA011F">
      <w:t>29</w:t>
    </w:r>
    <w:r w:rsidR="003008A4">
      <w:t xml:space="preserve"> </w:t>
    </w:r>
    <w:proofErr w:type="spellStart"/>
    <w:r w:rsidR="00DA011F">
      <w:t>Devadethan</w:t>
    </w:r>
    <w:proofErr w:type="spellEnd"/>
    <w:r w:rsidR="00DA011F">
      <w:t xml:space="preserve"> 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AC2E0D"/>
    <w:multiLevelType w:val="hybridMultilevel"/>
    <w:tmpl w:val="D566448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A2D1D14"/>
    <w:multiLevelType w:val="hybridMultilevel"/>
    <w:tmpl w:val="724A0D6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23B05BB"/>
    <w:multiLevelType w:val="hybridMultilevel"/>
    <w:tmpl w:val="311EB76C"/>
    <w:lvl w:ilvl="0" w:tplc="77D2487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CA104C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A7E61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65001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DA66C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AA54C6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938251EE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8D00D29E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90A0E26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19BE3957"/>
    <w:multiLevelType w:val="multilevel"/>
    <w:tmpl w:val="E664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24022"/>
    <w:multiLevelType w:val="hybridMultilevel"/>
    <w:tmpl w:val="4FA03A20"/>
    <w:lvl w:ilvl="0" w:tplc="17C092D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C7467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5C9C51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16F4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E06AEB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1BE63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8D462888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60DAFABC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CB96F18E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8E570EA"/>
    <w:multiLevelType w:val="hybridMultilevel"/>
    <w:tmpl w:val="461AA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2030D"/>
    <w:multiLevelType w:val="hybridMultilevel"/>
    <w:tmpl w:val="68B683DC"/>
    <w:lvl w:ilvl="0" w:tplc="C2001A7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A798F30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E2AC82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7B6C762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CA1C4A9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3864C5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5BBE242A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CF7A3444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8398CD24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41D95A77"/>
    <w:multiLevelType w:val="hybridMultilevel"/>
    <w:tmpl w:val="8BFE3230"/>
    <w:lvl w:ilvl="0" w:tplc="70C8360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5B6CA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9976DE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A8F8A0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ACA0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DDA0D9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2EA69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5FB065C2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A30AA4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1E77534"/>
    <w:multiLevelType w:val="hybridMultilevel"/>
    <w:tmpl w:val="49827B3C"/>
    <w:lvl w:ilvl="0" w:tplc="8EB2C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7A21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A813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A4B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427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98C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A77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63D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3E6D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9709C"/>
    <w:multiLevelType w:val="hybridMultilevel"/>
    <w:tmpl w:val="AED81FC2"/>
    <w:lvl w:ilvl="0" w:tplc="4F04A56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6BAD7D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D3A058A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35CF42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4AD51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8FCAB9E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3003484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53C4D8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AFE43DB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8941557"/>
    <w:multiLevelType w:val="multilevel"/>
    <w:tmpl w:val="A706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8E48C8"/>
    <w:multiLevelType w:val="hybridMultilevel"/>
    <w:tmpl w:val="A816BF52"/>
    <w:lvl w:ilvl="0" w:tplc="03D670E4">
      <w:start w:val="1"/>
      <w:numFmt w:val="lowerLetter"/>
      <w:lvlText w:val="%1)"/>
      <w:lvlJc w:val="left"/>
      <w:pPr>
        <w:ind w:left="1440" w:hanging="360"/>
      </w:pPr>
    </w:lvl>
    <w:lvl w:ilvl="1" w:tplc="6FB0308A" w:tentative="1">
      <w:start w:val="1"/>
      <w:numFmt w:val="lowerLetter"/>
      <w:lvlText w:val="%2."/>
      <w:lvlJc w:val="left"/>
      <w:pPr>
        <w:ind w:left="2160" w:hanging="360"/>
      </w:pPr>
    </w:lvl>
    <w:lvl w:ilvl="2" w:tplc="83F4B286" w:tentative="1">
      <w:start w:val="1"/>
      <w:numFmt w:val="lowerRoman"/>
      <w:lvlText w:val="%3."/>
      <w:lvlJc w:val="right"/>
      <w:pPr>
        <w:ind w:left="2880" w:hanging="180"/>
      </w:pPr>
    </w:lvl>
    <w:lvl w:ilvl="3" w:tplc="5A861F24" w:tentative="1">
      <w:start w:val="1"/>
      <w:numFmt w:val="decimal"/>
      <w:lvlText w:val="%4."/>
      <w:lvlJc w:val="left"/>
      <w:pPr>
        <w:ind w:left="3600" w:hanging="360"/>
      </w:pPr>
    </w:lvl>
    <w:lvl w:ilvl="4" w:tplc="27484B2A" w:tentative="1">
      <w:start w:val="1"/>
      <w:numFmt w:val="lowerLetter"/>
      <w:lvlText w:val="%5."/>
      <w:lvlJc w:val="left"/>
      <w:pPr>
        <w:ind w:left="4320" w:hanging="360"/>
      </w:pPr>
    </w:lvl>
    <w:lvl w:ilvl="5" w:tplc="20C8FD14" w:tentative="1">
      <w:start w:val="1"/>
      <w:numFmt w:val="lowerRoman"/>
      <w:lvlText w:val="%6."/>
      <w:lvlJc w:val="right"/>
      <w:pPr>
        <w:ind w:left="5040" w:hanging="180"/>
      </w:pPr>
    </w:lvl>
    <w:lvl w:ilvl="6" w:tplc="9814D2E8" w:tentative="1">
      <w:start w:val="1"/>
      <w:numFmt w:val="decimal"/>
      <w:lvlText w:val="%7."/>
      <w:lvlJc w:val="left"/>
      <w:pPr>
        <w:ind w:left="5760" w:hanging="360"/>
      </w:pPr>
    </w:lvl>
    <w:lvl w:ilvl="7" w:tplc="94C4CFB4" w:tentative="1">
      <w:start w:val="1"/>
      <w:numFmt w:val="lowerLetter"/>
      <w:lvlText w:val="%8."/>
      <w:lvlJc w:val="left"/>
      <w:pPr>
        <w:ind w:left="6480" w:hanging="360"/>
      </w:pPr>
    </w:lvl>
    <w:lvl w:ilvl="8" w:tplc="C6E00D5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D2B2121"/>
    <w:multiLevelType w:val="hybridMultilevel"/>
    <w:tmpl w:val="724A0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A50F4"/>
    <w:multiLevelType w:val="hybridMultilevel"/>
    <w:tmpl w:val="F2CE5F08"/>
    <w:lvl w:ilvl="0" w:tplc="544A36E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D4623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AEC8E1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826AB5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67464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CFCF6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46A97C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8194745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8C6C7916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1531252"/>
    <w:multiLevelType w:val="multilevel"/>
    <w:tmpl w:val="14D23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C659D2"/>
    <w:multiLevelType w:val="hybridMultilevel"/>
    <w:tmpl w:val="DB8653AC"/>
    <w:lvl w:ilvl="0" w:tplc="B772158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9A32EF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CE2851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97028E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B1744B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C358B5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9140C5B2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78E90DA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9FBA2710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AF656CA"/>
    <w:multiLevelType w:val="hybridMultilevel"/>
    <w:tmpl w:val="1C067984"/>
    <w:lvl w:ilvl="0" w:tplc="C04A4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25D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AEF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2CA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2B5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A4CE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C1C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0D4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32FC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094703"/>
    <w:multiLevelType w:val="hybridMultilevel"/>
    <w:tmpl w:val="872E5C62"/>
    <w:lvl w:ilvl="0" w:tplc="713697F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4C4EC2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85ACA3E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9849AF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7FD8E10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B44C0A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2329C3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9B804F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AE7D56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4617717"/>
    <w:multiLevelType w:val="multilevel"/>
    <w:tmpl w:val="EE0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1524C4"/>
    <w:multiLevelType w:val="multilevel"/>
    <w:tmpl w:val="4F6441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 w15:restartNumberingAfterBreak="0">
    <w:nsid w:val="77525BC9"/>
    <w:multiLevelType w:val="hybridMultilevel"/>
    <w:tmpl w:val="8896486A"/>
    <w:lvl w:ilvl="0" w:tplc="47ACEA1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8820CA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D28D8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C2DC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C1AFD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DE840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3D0354E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7668F3B8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76D43C36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90755F0"/>
    <w:multiLevelType w:val="multilevel"/>
    <w:tmpl w:val="3D3C9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6" w15:restartNumberingAfterBreak="0">
    <w:nsid w:val="7BA416CC"/>
    <w:multiLevelType w:val="hybridMultilevel"/>
    <w:tmpl w:val="9EBACBAA"/>
    <w:lvl w:ilvl="0" w:tplc="C3784D4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CDE0A5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EF3C5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9B0C9E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C756E3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3860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3E8AA08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845073E4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940CFAAC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4C2E9C"/>
    <w:multiLevelType w:val="multilevel"/>
    <w:tmpl w:val="C990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860857"/>
    <w:multiLevelType w:val="hybridMultilevel"/>
    <w:tmpl w:val="0D606DBC"/>
    <w:lvl w:ilvl="0" w:tplc="5A0AA65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9E297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7EA617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6FB881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B734D1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94C3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E77C3A9C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2D26F0E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E6865966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7FBF1BC8"/>
    <w:multiLevelType w:val="multilevel"/>
    <w:tmpl w:val="EAD8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43369">
    <w:abstractNumId w:val="35"/>
  </w:num>
  <w:num w:numId="2" w16cid:durableId="849640271">
    <w:abstractNumId w:val="35"/>
    <w:lvlOverride w:ilvl="0">
      <w:startOverride w:val="1"/>
    </w:lvlOverride>
  </w:num>
  <w:num w:numId="3" w16cid:durableId="57940021">
    <w:abstractNumId w:val="35"/>
  </w:num>
  <w:num w:numId="4" w16cid:durableId="1703046838">
    <w:abstractNumId w:val="35"/>
    <w:lvlOverride w:ilvl="0">
      <w:startOverride w:val="1"/>
    </w:lvlOverride>
  </w:num>
  <w:num w:numId="5" w16cid:durableId="1384983550">
    <w:abstractNumId w:val="8"/>
  </w:num>
  <w:num w:numId="6" w16cid:durableId="1351493420">
    <w:abstractNumId w:val="35"/>
    <w:lvlOverride w:ilvl="0">
      <w:startOverride w:val="1"/>
    </w:lvlOverride>
  </w:num>
  <w:num w:numId="7" w16cid:durableId="19632681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58025490">
    <w:abstractNumId w:val="10"/>
  </w:num>
  <w:num w:numId="9" w16cid:durableId="19417959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564205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4965322">
    <w:abstractNumId w:val="7"/>
  </w:num>
  <w:num w:numId="12" w16cid:durableId="1436244301">
    <w:abstractNumId w:val="6"/>
  </w:num>
  <w:num w:numId="13" w16cid:durableId="2041710034">
    <w:abstractNumId w:val="5"/>
  </w:num>
  <w:num w:numId="14" w16cid:durableId="139468286">
    <w:abstractNumId w:val="4"/>
  </w:num>
  <w:num w:numId="15" w16cid:durableId="2067756125">
    <w:abstractNumId w:val="3"/>
  </w:num>
  <w:num w:numId="16" w16cid:durableId="2017151362">
    <w:abstractNumId w:val="2"/>
  </w:num>
  <w:num w:numId="17" w16cid:durableId="1752507318">
    <w:abstractNumId w:val="1"/>
  </w:num>
  <w:num w:numId="18" w16cid:durableId="87624017">
    <w:abstractNumId w:val="0"/>
  </w:num>
  <w:num w:numId="19" w16cid:durableId="955604453">
    <w:abstractNumId w:val="37"/>
  </w:num>
  <w:num w:numId="20" w16cid:durableId="1620914200">
    <w:abstractNumId w:val="9"/>
  </w:num>
  <w:num w:numId="21" w16cid:durableId="1392197499">
    <w:abstractNumId w:val="29"/>
  </w:num>
  <w:num w:numId="22" w16cid:durableId="152765332">
    <w:abstractNumId w:val="28"/>
  </w:num>
  <w:num w:numId="23" w16cid:durableId="456411577">
    <w:abstractNumId w:val="27"/>
  </w:num>
  <w:num w:numId="24" w16cid:durableId="1601136377">
    <w:abstractNumId w:val="19"/>
  </w:num>
  <w:num w:numId="25" w16cid:durableId="182327789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5515420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3921689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4847628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1305369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456779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8122913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8751425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5539161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28048144">
    <w:abstractNumId w:val="22"/>
  </w:num>
  <w:num w:numId="35" w16cid:durableId="1791129016">
    <w:abstractNumId w:val="30"/>
  </w:num>
  <w:num w:numId="36" w16cid:durableId="1825782066">
    <w:abstractNumId w:val="39"/>
  </w:num>
  <w:num w:numId="37" w16cid:durableId="1527716477">
    <w:abstractNumId w:val="26"/>
  </w:num>
  <w:num w:numId="38" w16cid:durableId="1653827228">
    <w:abstractNumId w:val="18"/>
  </w:num>
  <w:num w:numId="39" w16cid:durableId="244803372">
    <w:abstractNumId w:val="24"/>
  </w:num>
  <w:num w:numId="40" w16cid:durableId="1051729037">
    <w:abstractNumId w:val="33"/>
  </w:num>
  <w:num w:numId="41" w16cid:durableId="1492866514">
    <w:abstractNumId w:val="13"/>
  </w:num>
  <w:num w:numId="42" w16cid:durableId="735935292">
    <w:abstractNumId w:val="36"/>
  </w:num>
  <w:num w:numId="43" w16cid:durableId="535199340">
    <w:abstractNumId w:val="20"/>
  </w:num>
  <w:num w:numId="44" w16cid:durableId="1144616168">
    <w:abstractNumId w:val="17"/>
  </w:num>
  <w:num w:numId="45" w16cid:durableId="1994601706">
    <w:abstractNumId w:val="15"/>
  </w:num>
  <w:num w:numId="46" w16cid:durableId="353460338">
    <w:abstractNumId w:val="40"/>
  </w:num>
  <w:num w:numId="47" w16cid:durableId="1360623950">
    <w:abstractNumId w:val="21"/>
  </w:num>
  <w:num w:numId="48" w16cid:durableId="504128363">
    <w:abstractNumId w:val="31"/>
  </w:num>
  <w:num w:numId="49" w16cid:durableId="811488349">
    <w:abstractNumId w:val="14"/>
  </w:num>
  <w:num w:numId="50" w16cid:durableId="1904632536">
    <w:abstractNumId w:val="25"/>
  </w:num>
  <w:num w:numId="51" w16cid:durableId="1981500595">
    <w:abstractNumId w:val="32"/>
  </w:num>
  <w:num w:numId="52" w16cid:durableId="1262908820">
    <w:abstractNumId w:val="11"/>
  </w:num>
  <w:num w:numId="53" w16cid:durableId="1155760117">
    <w:abstractNumId w:val="16"/>
  </w:num>
  <w:num w:numId="54" w16cid:durableId="723873636">
    <w:abstractNumId w:val="34"/>
  </w:num>
  <w:num w:numId="55" w16cid:durableId="443842117">
    <w:abstractNumId w:val="38"/>
  </w:num>
  <w:num w:numId="56" w16cid:durableId="1799949056">
    <w:abstractNumId w:val="12"/>
  </w:num>
  <w:num w:numId="57" w16cid:durableId="5072550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E97"/>
    <w:rsid w:val="000003F0"/>
    <w:rsid w:val="00016748"/>
    <w:rsid w:val="0002509F"/>
    <w:rsid w:val="0002523F"/>
    <w:rsid w:val="00040D79"/>
    <w:rsid w:val="0006567E"/>
    <w:rsid w:val="000760DB"/>
    <w:rsid w:val="00076E97"/>
    <w:rsid w:val="000B0E09"/>
    <w:rsid w:val="000E01D0"/>
    <w:rsid w:val="000F00E7"/>
    <w:rsid w:val="0010255A"/>
    <w:rsid w:val="00126164"/>
    <w:rsid w:val="00156417"/>
    <w:rsid w:val="0016766E"/>
    <w:rsid w:val="00170063"/>
    <w:rsid w:val="00175643"/>
    <w:rsid w:val="001B2338"/>
    <w:rsid w:val="001F6DE1"/>
    <w:rsid w:val="002061A9"/>
    <w:rsid w:val="00217B64"/>
    <w:rsid w:val="00235579"/>
    <w:rsid w:val="00243AD2"/>
    <w:rsid w:val="00257FAA"/>
    <w:rsid w:val="002602C4"/>
    <w:rsid w:val="00263938"/>
    <w:rsid w:val="00276218"/>
    <w:rsid w:val="002B21B9"/>
    <w:rsid w:val="002E78EB"/>
    <w:rsid w:val="002F25A8"/>
    <w:rsid w:val="003008A4"/>
    <w:rsid w:val="0031423D"/>
    <w:rsid w:val="003407A9"/>
    <w:rsid w:val="00340DC9"/>
    <w:rsid w:val="00350BD5"/>
    <w:rsid w:val="00372217"/>
    <w:rsid w:val="0038295C"/>
    <w:rsid w:val="0039035C"/>
    <w:rsid w:val="003A7B38"/>
    <w:rsid w:val="00405C13"/>
    <w:rsid w:val="00405E93"/>
    <w:rsid w:val="00413D4F"/>
    <w:rsid w:val="00444F02"/>
    <w:rsid w:val="00456B30"/>
    <w:rsid w:val="004635E3"/>
    <w:rsid w:val="00490CC6"/>
    <w:rsid w:val="004B6F49"/>
    <w:rsid w:val="004D64D0"/>
    <w:rsid w:val="004F05F9"/>
    <w:rsid w:val="00502704"/>
    <w:rsid w:val="00526D92"/>
    <w:rsid w:val="00543495"/>
    <w:rsid w:val="005509B2"/>
    <w:rsid w:val="005556DB"/>
    <w:rsid w:val="0058175E"/>
    <w:rsid w:val="005C6D45"/>
    <w:rsid w:val="005D58F7"/>
    <w:rsid w:val="0061614E"/>
    <w:rsid w:val="00617D63"/>
    <w:rsid w:val="00637467"/>
    <w:rsid w:val="00643D1A"/>
    <w:rsid w:val="00647876"/>
    <w:rsid w:val="00674588"/>
    <w:rsid w:val="00682E02"/>
    <w:rsid w:val="006A3780"/>
    <w:rsid w:val="006A7B57"/>
    <w:rsid w:val="006C21C1"/>
    <w:rsid w:val="006D1166"/>
    <w:rsid w:val="006D44C5"/>
    <w:rsid w:val="00713672"/>
    <w:rsid w:val="00725E7E"/>
    <w:rsid w:val="0073562D"/>
    <w:rsid w:val="007927CB"/>
    <w:rsid w:val="00797C16"/>
    <w:rsid w:val="007A3441"/>
    <w:rsid w:val="007B07DE"/>
    <w:rsid w:val="00801960"/>
    <w:rsid w:val="008270A2"/>
    <w:rsid w:val="00853F77"/>
    <w:rsid w:val="008645AA"/>
    <w:rsid w:val="00885CE1"/>
    <w:rsid w:val="008907FF"/>
    <w:rsid w:val="008B696C"/>
    <w:rsid w:val="008B6BEE"/>
    <w:rsid w:val="008C2071"/>
    <w:rsid w:val="008C469E"/>
    <w:rsid w:val="008F1C71"/>
    <w:rsid w:val="008F78D7"/>
    <w:rsid w:val="0090610E"/>
    <w:rsid w:val="009200C1"/>
    <w:rsid w:val="0092197E"/>
    <w:rsid w:val="009227BA"/>
    <w:rsid w:val="009524C1"/>
    <w:rsid w:val="00965B88"/>
    <w:rsid w:val="00980085"/>
    <w:rsid w:val="00997127"/>
    <w:rsid w:val="009D216F"/>
    <w:rsid w:val="009D3248"/>
    <w:rsid w:val="009E2705"/>
    <w:rsid w:val="00A0567B"/>
    <w:rsid w:val="00A121D6"/>
    <w:rsid w:val="00A36022"/>
    <w:rsid w:val="00A47DE0"/>
    <w:rsid w:val="00A60AC7"/>
    <w:rsid w:val="00A65E8A"/>
    <w:rsid w:val="00A87896"/>
    <w:rsid w:val="00AC1EE7"/>
    <w:rsid w:val="00AC5F73"/>
    <w:rsid w:val="00AD6E0F"/>
    <w:rsid w:val="00B3120E"/>
    <w:rsid w:val="00B41E89"/>
    <w:rsid w:val="00B609D1"/>
    <w:rsid w:val="00B647F0"/>
    <w:rsid w:val="00B650C6"/>
    <w:rsid w:val="00BA63C2"/>
    <w:rsid w:val="00BB3CF6"/>
    <w:rsid w:val="00BC6939"/>
    <w:rsid w:val="00BE1875"/>
    <w:rsid w:val="00BE45C8"/>
    <w:rsid w:val="00BF2331"/>
    <w:rsid w:val="00BF7463"/>
    <w:rsid w:val="00C30889"/>
    <w:rsid w:val="00C90A2E"/>
    <w:rsid w:val="00CB177A"/>
    <w:rsid w:val="00CC5861"/>
    <w:rsid w:val="00CE202C"/>
    <w:rsid w:val="00CE614E"/>
    <w:rsid w:val="00D30B81"/>
    <w:rsid w:val="00D31F16"/>
    <w:rsid w:val="00D3649E"/>
    <w:rsid w:val="00D5627C"/>
    <w:rsid w:val="00D65327"/>
    <w:rsid w:val="00D84941"/>
    <w:rsid w:val="00DA011F"/>
    <w:rsid w:val="00DB2DEB"/>
    <w:rsid w:val="00DB4367"/>
    <w:rsid w:val="00DD664F"/>
    <w:rsid w:val="00DE259D"/>
    <w:rsid w:val="00DF0FDA"/>
    <w:rsid w:val="00E025DF"/>
    <w:rsid w:val="00E142DA"/>
    <w:rsid w:val="00E16F51"/>
    <w:rsid w:val="00E17544"/>
    <w:rsid w:val="00E705AA"/>
    <w:rsid w:val="00EA24DD"/>
    <w:rsid w:val="00EB0B6E"/>
    <w:rsid w:val="00EE70C1"/>
    <w:rsid w:val="00F169E1"/>
    <w:rsid w:val="00F4189C"/>
    <w:rsid w:val="00F74B6E"/>
    <w:rsid w:val="00F77B79"/>
    <w:rsid w:val="00F866A8"/>
    <w:rsid w:val="00FA1AB7"/>
    <w:rsid w:val="00FB1464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D1F0A"/>
  <w15:chartTrackingRefBased/>
  <w15:docId w15:val="{6A85CFBA-36B3-4284-954E-B25E1063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D4F"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unhideWhenUsed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  <w:style w:type="character" w:customStyle="1" w:styleId="NoSpacingChar">
    <w:name w:val="No Spacing Char"/>
    <w:basedOn w:val="DefaultParagraphFont"/>
    <w:link w:val="NoSpacing"/>
    <w:uiPriority w:val="1"/>
    <w:rsid w:val="00076E97"/>
  </w:style>
  <w:style w:type="paragraph" w:customStyle="1" w:styleId="msonormal0">
    <w:name w:val="msonormal"/>
    <w:basedOn w:val="Normal"/>
    <w:rsid w:val="00DD6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um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Assistant Professor
Department of Computer Applications</Abstract>
  <CompanyAddress/>
  <CompanyPhone/>
  <CompanyFax/>
  <CompanyEmail>Register Number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7BFF8C-E130-4894-9452-D4F1B568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</Template>
  <TotalTime>301</TotalTime>
  <Pages>7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commerce empowerment ecosystem (dcee)</vt:lpstr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commerce empowerment ecosystem (dcee)</dc:title>
  <dc:subject>20INMCA509 - Mini Project 2</dc:subject>
  <cp:lastModifiedBy>Josna Mary Thomas</cp:lastModifiedBy>
  <cp:revision>27</cp:revision>
  <dcterms:created xsi:type="dcterms:W3CDTF">2024-06-11T16:37:00Z</dcterms:created>
  <dcterms:modified xsi:type="dcterms:W3CDTF">2024-11-13T10:55:00Z</dcterms:modified>
</cp:coreProperties>
</file>