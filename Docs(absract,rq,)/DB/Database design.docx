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DBF4" w14:textId="07C6F5DC" w:rsidR="00502704" w:rsidRPr="00FA1AB7" w:rsidRDefault="000B0E09" w:rsidP="0061614E">
      <w:pPr>
        <w:pStyle w:val="TOCHeading"/>
        <w:rPr>
          <w:sz w:val="50"/>
          <w:szCs w:val="42"/>
        </w:rPr>
      </w:pPr>
      <w:r w:rsidRPr="00FA1AB7">
        <w:rPr>
          <w:sz w:val="46"/>
          <w:szCs w:val="26"/>
        </w:rPr>
        <w:t>DATABASE DESIGN</w:t>
      </w:r>
    </w:p>
    <w:p w14:paraId="087B2DAA" w14:textId="77777777" w:rsidR="00DD664F" w:rsidRPr="00FA1AB7" w:rsidRDefault="00DD664F" w:rsidP="00DD664F">
      <w:pPr>
        <w:rPr>
          <w:sz w:val="18"/>
          <w:szCs w:val="18"/>
        </w:rPr>
      </w:pPr>
    </w:p>
    <w:p w14:paraId="50186BE1" w14:textId="0D8FC0CD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1: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230"/>
        <w:gridCol w:w="3328"/>
        <w:gridCol w:w="1438"/>
        <w:gridCol w:w="2405"/>
      </w:tblGrid>
      <w:tr w:rsidR="00DD664F" w:rsidRPr="00FA1AB7" w14:paraId="6F9717AE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3EF7F4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5F21617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34647A5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37763C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CBFA7D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4E96CE3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7464F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527A8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3441B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CB240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31690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role</w:t>
            </w:r>
          </w:p>
        </w:tc>
      </w:tr>
      <w:tr w:rsidR="00DD664F" w:rsidRPr="00FA1AB7" w14:paraId="419846C7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72E9C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8050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8B5F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CA8A9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3433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role (e.g., admin, customer)</w:t>
            </w:r>
          </w:p>
        </w:tc>
      </w:tr>
      <w:tr w:rsidR="00DD664F" w:rsidRPr="00FA1AB7" w14:paraId="2EF87A7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E029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922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BB4F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E9472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5C2B5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role (e.g., active, inactive)</w:t>
            </w:r>
          </w:p>
        </w:tc>
      </w:tr>
      <w:tr w:rsidR="00DD664F" w:rsidRPr="00FA1AB7" w14:paraId="5F81E4A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7EB50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F344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96D6F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C2532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FC84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role was created</w:t>
            </w:r>
          </w:p>
        </w:tc>
      </w:tr>
      <w:tr w:rsidR="00DD664F" w:rsidRPr="00FA1AB7" w14:paraId="27E207E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2CE63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8934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C083F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92D3E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D8EBF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role was last updated</w:t>
            </w:r>
          </w:p>
        </w:tc>
      </w:tr>
    </w:tbl>
    <w:p w14:paraId="10D180C5" w14:textId="1A6FA8D9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2: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551"/>
        <w:gridCol w:w="3222"/>
        <w:gridCol w:w="1455"/>
        <w:gridCol w:w="2217"/>
      </w:tblGrid>
      <w:tr w:rsidR="00DD664F" w:rsidRPr="00FA1AB7" w14:paraId="136E236D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045C0C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F00BF5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AB9903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BDFB5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04A74C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5D05D3F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51C42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DDA39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D9B8E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DEFAULT: uuid_generate_v4()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96D5E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9A9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user</w:t>
            </w:r>
          </w:p>
        </w:tc>
      </w:tr>
      <w:tr w:rsidR="00DD664F" w:rsidRPr="00FA1AB7" w14:paraId="254C4D1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A1F0C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9E6B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A0B79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B147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0718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User's email address</w:t>
            </w:r>
          </w:p>
        </w:tc>
      </w:tr>
      <w:tr w:rsidR="00DD664F" w:rsidRPr="00FA1AB7" w14:paraId="55B2205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3579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84805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passwordHash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3C884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461E7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B4D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Hashed password for the user</w:t>
            </w:r>
          </w:p>
        </w:tc>
      </w:tr>
      <w:tr w:rsidR="00DD664F" w:rsidRPr="00FA1AB7" w14:paraId="644B151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8F28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10DB1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B1C41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roles(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BD86A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E42AC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User's assigned role ID (references roles)</w:t>
            </w:r>
          </w:p>
        </w:tc>
      </w:tr>
      <w:tr w:rsidR="00DD664F" w:rsidRPr="00FA1AB7" w14:paraId="325009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7642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F01B1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googleAuthId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4CE0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4F8A3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75552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Google authentication ID (if applicable)</w:t>
            </w:r>
          </w:p>
        </w:tc>
      </w:tr>
      <w:tr w:rsidR="00DD664F" w:rsidRPr="00FA1AB7" w14:paraId="2BDF9237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8F92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F241D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D566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DC0E0A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1356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user (e.g., active, inactive)</w:t>
            </w:r>
          </w:p>
        </w:tc>
      </w:tr>
      <w:tr w:rsidR="00DD664F" w:rsidRPr="00FA1AB7" w14:paraId="3858DA2E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F902B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EA5C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F07C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D6F0B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DD06C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user was created</w:t>
            </w:r>
          </w:p>
        </w:tc>
      </w:tr>
      <w:tr w:rsidR="00DD664F" w:rsidRPr="00FA1AB7" w14:paraId="3C9AFCF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B6D5C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34F11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10D99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793D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4B161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user was last updated</w:t>
            </w:r>
          </w:p>
        </w:tc>
      </w:tr>
    </w:tbl>
    <w:p w14:paraId="20E6972C" w14:textId="77777777" w:rsidR="00DD664F" w:rsidRPr="00FA1AB7" w:rsidRDefault="00DD664F" w:rsidP="00DD664F">
      <w:pPr>
        <w:spacing w:after="240"/>
        <w:rPr>
          <w:sz w:val="18"/>
          <w:szCs w:val="18"/>
        </w:rPr>
      </w:pPr>
    </w:p>
    <w:p w14:paraId="0E0BBD87" w14:textId="48AD4601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3: stores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11"/>
        <w:gridCol w:w="3304"/>
        <w:gridCol w:w="1459"/>
        <w:gridCol w:w="2266"/>
      </w:tblGrid>
      <w:tr w:rsidR="00DD664F" w:rsidRPr="00FA1AB7" w14:paraId="0AC2D0E4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372A215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FC0E8C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6AE07F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D7425A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BD58E5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3F55387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D4652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39C7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B247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6C1A6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3D1B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store</w:t>
            </w:r>
          </w:p>
        </w:tc>
      </w:tr>
      <w:tr w:rsidR="00DD664F" w:rsidRPr="00FA1AB7" w14:paraId="175287E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634EA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CDED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1C6F1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users(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DE6BF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DFEB4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 ID who owns the store (references users)</w:t>
            </w:r>
          </w:p>
        </w:tc>
      </w:tr>
      <w:tr w:rsidR="00DD664F" w:rsidRPr="00FA1AB7" w14:paraId="418B152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351CE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A1F42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1F4A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71CA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71A31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store</w:t>
            </w:r>
          </w:p>
        </w:tc>
      </w:tr>
      <w:tr w:rsidR="00DD664F" w:rsidRPr="00FA1AB7" w14:paraId="2FD2A52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B76AE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8D3C2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49269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595B5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1140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store</w:t>
            </w:r>
          </w:p>
        </w:tc>
      </w:tr>
      <w:tr w:rsidR="00DD664F" w:rsidRPr="00FA1AB7" w14:paraId="1C9B4D0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16F4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ACE8D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6CA29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A6870C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97AB8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store (e.g., active, inactive)</w:t>
            </w:r>
          </w:p>
        </w:tc>
      </w:tr>
      <w:tr w:rsidR="00DD664F" w:rsidRPr="00FA1AB7" w14:paraId="31B5A33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E6E56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FA79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totalOrders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24621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DEFAULT: 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D338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3469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 number of orders placed for the store</w:t>
            </w:r>
          </w:p>
        </w:tc>
      </w:tr>
      <w:tr w:rsidR="00DD664F" w:rsidRPr="00FA1AB7" w14:paraId="73EB9B9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44855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BB880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totalProducts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5E94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DEFAULT: 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7A1E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DF4F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 number of products in the store</w:t>
            </w:r>
          </w:p>
        </w:tc>
      </w:tr>
      <w:tr w:rsidR="00DD664F" w:rsidRPr="00FA1AB7" w14:paraId="5564A2C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BD2B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287B7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16635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EE07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990BC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store was created</w:t>
            </w:r>
          </w:p>
        </w:tc>
      </w:tr>
      <w:tr w:rsidR="00DD664F" w:rsidRPr="00FA1AB7" w14:paraId="687E3DA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C5D1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FAB65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30D7E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D7A5A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FA4D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store was last updated</w:t>
            </w:r>
          </w:p>
        </w:tc>
      </w:tr>
      <w:tr w:rsidR="00DD664F" w:rsidRPr="00FA1AB7" w14:paraId="6455F57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0F9C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F32E1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store_img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3B2707" w14:textId="2013D964" w:rsidR="00DD664F" w:rsidRPr="00FA1AB7" w:rsidRDefault="000E01D0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</w:t>
            </w:r>
            <w:r w:rsidR="00DD664F" w:rsidRPr="00FA1AB7">
              <w:rPr>
                <w:rFonts w:ascii="Arial" w:hAnsi="Arial" w:cs="Arial"/>
                <w:color w:val="1F1F1F"/>
                <w:sz w:val="18"/>
                <w:szCs w:val="18"/>
              </w:rPr>
              <w:t>archar</w:t>
            </w: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 </w:t>
            </w:r>
            <w:r w:rsidR="00DD664F" w:rsidRPr="00FA1AB7">
              <w:rPr>
                <w:rFonts w:ascii="Arial" w:hAnsi="Arial" w:cs="Arial"/>
                <w:color w:val="1F1F1F"/>
                <w:sz w:val="18"/>
                <w:szCs w:val="18"/>
              </w:rPr>
              <w:t>(255)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55241E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574DF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URL or path to the store image</w:t>
            </w:r>
          </w:p>
        </w:tc>
      </w:tr>
    </w:tbl>
    <w:p w14:paraId="50B77535" w14:textId="77777777" w:rsidR="00DD664F" w:rsidRPr="00FA1AB7" w:rsidRDefault="00DD664F" w:rsidP="00DD664F">
      <w:pPr>
        <w:rPr>
          <w:sz w:val="18"/>
          <w:szCs w:val="18"/>
        </w:rPr>
      </w:pPr>
    </w:p>
    <w:p w14:paraId="225A5B58" w14:textId="3A635E8B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4: products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572"/>
        <w:gridCol w:w="3020"/>
        <w:gridCol w:w="1453"/>
        <w:gridCol w:w="2404"/>
      </w:tblGrid>
      <w:tr w:rsidR="00DD664F" w:rsidRPr="00FA1AB7" w14:paraId="2317063D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F6F016D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096B738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0FFCCAB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05B701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EE9315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0B70543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5723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E6DD3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C075F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7B7F4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CE46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product</w:t>
            </w:r>
          </w:p>
        </w:tc>
      </w:tr>
      <w:tr w:rsidR="00DD664F" w:rsidRPr="00FA1AB7" w14:paraId="1AC1D10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5C41B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51BA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71B8A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C6F7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169E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where the product belongs (references stores)</w:t>
            </w:r>
          </w:p>
        </w:tc>
      </w:tr>
      <w:tr w:rsidR="00DD664F" w:rsidRPr="00FA1AB7" w14:paraId="572C570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7C89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B3E7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D006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9B04A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EADC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product</w:t>
            </w:r>
          </w:p>
        </w:tc>
      </w:tr>
      <w:tr w:rsidR="00DD664F" w:rsidRPr="00FA1AB7" w14:paraId="674B19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13447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3667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2A33B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E9DA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C366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product</w:t>
            </w:r>
          </w:p>
        </w:tc>
      </w:tr>
      <w:tr w:rsidR="00DD664F" w:rsidRPr="00FA1AB7" w14:paraId="455DDA80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2477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FB2E2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prodPrice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26E0C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8A95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A678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 of the product</w:t>
            </w:r>
          </w:p>
        </w:tc>
      </w:tr>
      <w:tr w:rsidR="00DD664F" w:rsidRPr="00FA1AB7" w14:paraId="4541DC0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942D2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9504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C8C96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E4339D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9CDFC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product (e.g., active, inactive)</w:t>
            </w:r>
          </w:p>
        </w:tc>
      </w:tr>
      <w:tr w:rsidR="00DD664F" w:rsidRPr="00FA1AB7" w14:paraId="5FC05F1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A24F9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D2ED1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prod_img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DDE0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02E57C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2A9C7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URL or path to the product image</w:t>
            </w:r>
          </w:p>
        </w:tc>
      </w:tr>
      <w:tr w:rsidR="00DD664F" w:rsidRPr="00FA1AB7" w14:paraId="6D0DE5F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0CA6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4E49B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prod_qnty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6E79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2C683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A6621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 of the product in stock</w:t>
            </w:r>
          </w:p>
        </w:tc>
      </w:tr>
      <w:tr w:rsidR="00DD664F" w:rsidRPr="00FA1AB7" w14:paraId="2293BA0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3C3E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2BF6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prod_add_date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9DB9D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EF3F4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5C50C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product was added to the store</w:t>
            </w:r>
          </w:p>
        </w:tc>
      </w:tr>
      <w:tr w:rsidR="00DD664F" w:rsidRPr="00FA1AB7" w14:paraId="7481033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54B9A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62C8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refill_date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B7B29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4B061F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36C71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product needs to be restocked (optional)</w:t>
            </w:r>
          </w:p>
        </w:tc>
      </w:tr>
    </w:tbl>
    <w:p w14:paraId="1466306D" w14:textId="77777777" w:rsidR="00DD664F" w:rsidRPr="00FA1AB7" w:rsidRDefault="00DD664F" w:rsidP="00DD664F">
      <w:pPr>
        <w:spacing w:after="240"/>
        <w:rPr>
          <w:sz w:val="18"/>
          <w:szCs w:val="18"/>
        </w:rPr>
      </w:pPr>
    </w:p>
    <w:p w14:paraId="0B2A4DBB" w14:textId="112ECD98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5: </w:t>
      </w:r>
      <w:proofErr w:type="spellStart"/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orderItems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115"/>
        <w:gridCol w:w="3222"/>
        <w:gridCol w:w="1423"/>
        <w:gridCol w:w="2660"/>
      </w:tblGrid>
      <w:tr w:rsidR="00DD664F" w:rsidRPr="00FA1AB7" w14:paraId="45B53AA6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0F4B8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75EACF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61DE54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3F1D080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ED8941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6CBA04E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97D06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2351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3BAB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1DFBE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54CFF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the item belongs to (references orders)</w:t>
            </w:r>
          </w:p>
        </w:tc>
      </w:tr>
      <w:tr w:rsidR="00DD664F" w:rsidRPr="00FA1AB7" w14:paraId="6B20CD8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5BD0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60D83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5349E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products(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4755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AC96C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Product ID of the ordered item (references products)</w:t>
            </w:r>
          </w:p>
        </w:tc>
      </w:tr>
      <w:tr w:rsidR="00DD664F" w:rsidRPr="00FA1AB7" w14:paraId="5D07B56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794B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607A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56236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98622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FA868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 of the product ordered</w:t>
            </w:r>
          </w:p>
        </w:tc>
      </w:tr>
      <w:tr w:rsidR="00DD664F" w:rsidRPr="00FA1AB7" w14:paraId="5CBF948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C6C1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E8F5F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32358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3BE8C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5E4D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 of the ordered product</w:t>
            </w:r>
          </w:p>
        </w:tc>
      </w:tr>
    </w:tbl>
    <w:p w14:paraId="3CB151C9" w14:textId="77777777" w:rsidR="00DD664F" w:rsidRPr="00FA1AB7" w:rsidRDefault="00DD664F" w:rsidP="00DD664F">
      <w:pPr>
        <w:rPr>
          <w:sz w:val="18"/>
          <w:szCs w:val="18"/>
        </w:rPr>
      </w:pPr>
    </w:p>
    <w:p w14:paraId="5B48E774" w14:textId="5E262B0A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6: orders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13"/>
        <w:gridCol w:w="3346"/>
        <w:gridCol w:w="1324"/>
        <w:gridCol w:w="2566"/>
      </w:tblGrid>
      <w:tr w:rsidR="00DD664F" w:rsidRPr="00FA1AB7" w14:paraId="67FAEAE2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6E42A9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4236A6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93751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A46203D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F4F805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00FAA5D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11CE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1F414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19269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E9BC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E0391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order</w:t>
            </w:r>
          </w:p>
        </w:tc>
      </w:tr>
      <w:tr w:rsidR="00DD664F" w:rsidRPr="00FA1AB7" w14:paraId="52BBE10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B9AA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CE2E6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D775E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customers(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D31BD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E0AF8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 ID who placed the order (references customers)</w:t>
            </w:r>
          </w:p>
        </w:tc>
      </w:tr>
      <w:tr w:rsidR="00DD664F" w:rsidRPr="00FA1AB7" w14:paraId="6BB1A25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B3DE7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6A8C2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8F262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B7A7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AA19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from where the order was placed (references stores)</w:t>
            </w:r>
          </w:p>
        </w:tc>
      </w:tr>
      <w:tr w:rsidR="00DD664F" w:rsidRPr="00FA1AB7" w14:paraId="349CB31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AEC10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2ED02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52A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6CA71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5374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order (e.g., pending, processing, shipped)</w:t>
            </w:r>
          </w:p>
        </w:tc>
      </w:tr>
      <w:tr w:rsidR="00DD664F" w:rsidRPr="00FA1AB7" w14:paraId="17947C3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907EE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6171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4D53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99D66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C250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order was created</w:t>
            </w:r>
          </w:p>
        </w:tc>
      </w:tr>
      <w:tr w:rsidR="00DD664F" w:rsidRPr="00FA1AB7" w14:paraId="1D917D4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6DB4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B740E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40E1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0511C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8893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order was last updated</w:t>
            </w:r>
          </w:p>
        </w:tc>
      </w:tr>
    </w:tbl>
    <w:p w14:paraId="717F4289" w14:textId="77777777" w:rsidR="00DD664F" w:rsidRPr="00FA1AB7" w:rsidRDefault="00DD664F" w:rsidP="00DD664F">
      <w:pPr>
        <w:rPr>
          <w:sz w:val="18"/>
          <w:szCs w:val="18"/>
        </w:rPr>
      </w:pPr>
    </w:p>
    <w:p w14:paraId="3F065F84" w14:textId="794E16BD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7: courses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212"/>
        <w:gridCol w:w="3299"/>
        <w:gridCol w:w="1450"/>
        <w:gridCol w:w="2490"/>
      </w:tblGrid>
      <w:tr w:rsidR="00DD664F" w:rsidRPr="00FA1AB7" w14:paraId="1EFBF744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28B30B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0D85CD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76F13F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B5D3BAD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2C732F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65EAFD80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49BFF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5780B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F2AA1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74806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6E20B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course</w:t>
            </w:r>
          </w:p>
        </w:tc>
      </w:tr>
      <w:tr w:rsidR="00DD664F" w:rsidRPr="00FA1AB7" w14:paraId="40234C1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0C079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8C21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FC1EB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instructors(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instId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330D9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9D8C7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Instructor ID who created the course (references instructors)</w:t>
            </w:r>
          </w:p>
        </w:tc>
      </w:tr>
      <w:tr w:rsidR="00DD664F" w:rsidRPr="00FA1AB7" w14:paraId="1958CAE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2AB61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978E5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coTitle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3D0D4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333CE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B52BA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Title of the course</w:t>
            </w:r>
          </w:p>
        </w:tc>
      </w:tr>
      <w:tr w:rsidR="00DD664F" w:rsidRPr="00FA1AB7" w14:paraId="1272878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6C2DC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25C1F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8E753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32EAE9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6ACE2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course</w:t>
            </w:r>
          </w:p>
        </w:tc>
      </w:tr>
      <w:tr w:rsidR="00DD664F" w:rsidRPr="00FA1AB7" w14:paraId="5E319FB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C6211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EFF0B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F20D9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FF6E42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35BA1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course (e.g., active, inactive)</w:t>
            </w:r>
          </w:p>
        </w:tc>
      </w:tr>
      <w:tr w:rsidR="00DD664F" w:rsidRPr="00FA1AB7" w14:paraId="397A2A17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C9C7C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0257B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EBDE5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BCDDA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8F74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course was created</w:t>
            </w:r>
          </w:p>
        </w:tc>
      </w:tr>
      <w:tr w:rsidR="00DD664F" w:rsidRPr="00FA1AB7" w14:paraId="2EC216B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AD99E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F551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4AA3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5EF23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7EC11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course was last updated</w:t>
            </w:r>
          </w:p>
        </w:tc>
      </w:tr>
      <w:tr w:rsidR="00DD664F" w:rsidRPr="00FA1AB7" w14:paraId="590943E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EDA3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9BA5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co_mat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296A5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E10D4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C650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Course material (e.g., PDFs, videos)</w:t>
            </w:r>
          </w:p>
        </w:tc>
      </w:tr>
    </w:tbl>
    <w:p w14:paraId="537E3BD2" w14:textId="77777777" w:rsidR="00DD664F" w:rsidRPr="00FA1AB7" w:rsidRDefault="00DD664F" w:rsidP="00DD664F">
      <w:pPr>
        <w:rPr>
          <w:sz w:val="14"/>
          <w:szCs w:val="14"/>
        </w:rPr>
      </w:pPr>
    </w:p>
    <w:p w14:paraId="5666F99A" w14:textId="43CB5762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8: </w:t>
      </w:r>
      <w:proofErr w:type="spellStart"/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courseStudents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018"/>
        <w:gridCol w:w="3252"/>
        <w:gridCol w:w="1291"/>
        <w:gridCol w:w="2865"/>
      </w:tblGrid>
      <w:tr w:rsidR="00DD664F" w:rsidRPr="00FA1AB7" w14:paraId="1D5D7CA7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78277C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339667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C1D531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C08EA61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D14430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1800F8F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83E33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B098F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E7EE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courses(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B5910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8861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Course ID that the student is enrolled in (references courses)</w:t>
            </w:r>
          </w:p>
        </w:tc>
      </w:tr>
      <w:tr w:rsidR="00DD664F" w:rsidRPr="00FA1AB7" w14:paraId="651194D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5BADE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2CAF5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4FB72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customers(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33556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60F7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 ID enrolled in the course (references customers)</w:t>
            </w:r>
          </w:p>
        </w:tc>
      </w:tr>
    </w:tbl>
    <w:p w14:paraId="6E88588B" w14:textId="77777777" w:rsidR="00DD664F" w:rsidRPr="00FA1AB7" w:rsidRDefault="00DD664F" w:rsidP="00DD664F">
      <w:pPr>
        <w:rPr>
          <w:sz w:val="18"/>
          <w:szCs w:val="18"/>
        </w:rPr>
      </w:pPr>
    </w:p>
    <w:p w14:paraId="12682963" w14:textId="6AE414DA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9: customers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57"/>
        <w:gridCol w:w="3235"/>
        <w:gridCol w:w="1294"/>
        <w:gridCol w:w="2738"/>
      </w:tblGrid>
      <w:tr w:rsidR="00DD664F" w:rsidRPr="00FA1AB7" w14:paraId="4F608830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1086AB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AF1FD30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08B0211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FDB01B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FDEBF5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7B562D4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5569D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CA0CC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585C6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DD7A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B1DC1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customer</w:t>
            </w:r>
          </w:p>
        </w:tc>
      </w:tr>
      <w:tr w:rsidR="00DD664F" w:rsidRPr="00FA1AB7" w14:paraId="2EFEAE0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1420D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3B969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0C0BB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users(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298F6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6EFD7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 ID associated with the customer (references users)</w:t>
            </w:r>
          </w:p>
        </w:tc>
      </w:tr>
      <w:tr w:rsidR="00DD664F" w:rsidRPr="00FA1AB7" w14:paraId="5CF10F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66F65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046EF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custHist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220F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B9F24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8F5D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order history</w:t>
            </w:r>
          </w:p>
        </w:tc>
      </w:tr>
      <w:tr w:rsidR="00DD664F" w:rsidRPr="00FA1AB7" w14:paraId="52E64F4B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F2CE1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D9205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wishlist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B9CD1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FCF8DD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E4218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Customer's 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wishlist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 of products</w:t>
            </w:r>
          </w:p>
        </w:tc>
      </w:tr>
      <w:tr w:rsidR="00DD664F" w:rsidRPr="00FA1AB7" w14:paraId="4BD4163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7CCC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C33B4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custCo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C586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C304EC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A0BF3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Courses enrolled in by the customer</w:t>
            </w:r>
          </w:p>
        </w:tc>
      </w:tr>
      <w:tr w:rsidR="00DD664F" w:rsidRPr="00FA1AB7" w14:paraId="1AE2013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6429A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E82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custAddr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04F16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AD39A8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89C1F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shipping address</w:t>
            </w:r>
          </w:p>
        </w:tc>
      </w:tr>
      <w:tr w:rsidR="00DD664F" w:rsidRPr="00FA1AB7" w14:paraId="32F86EA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55331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967F6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A18D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C6B1C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9DC7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customer (</w:t>
            </w:r>
          </w:p>
        </w:tc>
      </w:tr>
    </w:tbl>
    <w:p w14:paraId="7FBAA0A9" w14:textId="77777777" w:rsidR="00DD664F" w:rsidRPr="00FA1AB7" w:rsidRDefault="00DD664F" w:rsidP="00DD664F">
      <w:pPr>
        <w:rPr>
          <w:sz w:val="18"/>
          <w:szCs w:val="18"/>
        </w:rPr>
      </w:pPr>
    </w:p>
    <w:p w14:paraId="1931EFF5" w14:textId="4B00EF9F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10: instructors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215"/>
        <w:gridCol w:w="3279"/>
        <w:gridCol w:w="1332"/>
        <w:gridCol w:w="2616"/>
      </w:tblGrid>
      <w:tr w:rsidR="00DD664F" w:rsidRPr="00FA1AB7" w14:paraId="232836BA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BCF3F3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8B88661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A0824E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57DBBA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395569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5B95356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C83CC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D1B6B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5BDC2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18C0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A4426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instructor</w:t>
            </w:r>
          </w:p>
        </w:tc>
      </w:tr>
      <w:tr w:rsidR="00DD664F" w:rsidRPr="00FA1AB7" w14:paraId="4B9D6FE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2F6AB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1ED43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BF152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users(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9A1E6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8C3A1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 ID associated with the instructor (references users)</w:t>
            </w:r>
          </w:p>
        </w:tc>
      </w:tr>
      <w:tr w:rsidR="00DD664F" w:rsidRPr="00FA1AB7" w14:paraId="2D214FC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D9D75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260A5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instBio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6712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3DBE78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C0F91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Instructor's biography</w:t>
            </w:r>
          </w:p>
        </w:tc>
      </w:tr>
      <w:tr w:rsidR="00DD664F" w:rsidRPr="00FA1AB7" w14:paraId="5738EC0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FE96B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E94D1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instSpcl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3E437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AE1DB7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B6E3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Instructor's area of specialization</w:t>
            </w:r>
          </w:p>
        </w:tc>
      </w:tr>
      <w:tr w:rsidR="00DD664F" w:rsidRPr="00FA1AB7" w14:paraId="50332AA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C4E5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98AE2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instCo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5D56C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D7A108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49905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Courses created by the instructor</w:t>
            </w:r>
          </w:p>
        </w:tc>
      </w:tr>
      <w:tr w:rsidR="00DD664F" w:rsidRPr="00FA1AB7" w14:paraId="7D2A6D9E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F91D5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E875E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instAvail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0078E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2A5F0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8B683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Instructor's availability (e.g., full-time, part-time)</w:t>
            </w:r>
          </w:p>
        </w:tc>
      </w:tr>
      <w:tr w:rsidR="00DD664F" w:rsidRPr="00FA1AB7" w14:paraId="77B92AF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BC483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2B20F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9BE23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4347CD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26773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instructor (e.g., active, inactive)</w:t>
            </w:r>
          </w:p>
        </w:tc>
      </w:tr>
      <w:tr w:rsidR="00DD664F" w:rsidRPr="00FA1AB7" w14:paraId="16B4F39B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B2FED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E7F46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97A28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43EF9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4B2AC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instructor was created</w:t>
            </w:r>
          </w:p>
        </w:tc>
      </w:tr>
      <w:tr w:rsidR="00DD664F" w:rsidRPr="00FA1AB7" w14:paraId="4D8EB4D7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F2369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24D19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89511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F7D06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0276A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instructor was last updated</w:t>
            </w:r>
          </w:p>
        </w:tc>
      </w:tr>
    </w:tbl>
    <w:p w14:paraId="76BC8394" w14:textId="77777777" w:rsidR="00DD664F" w:rsidRPr="00FA1AB7" w:rsidRDefault="00DD664F" w:rsidP="00DD664F">
      <w:pPr>
        <w:rPr>
          <w:sz w:val="14"/>
          <w:szCs w:val="14"/>
        </w:rPr>
      </w:pPr>
    </w:p>
    <w:p w14:paraId="527E19FB" w14:textId="7DF58D7C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11: payment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261"/>
        <w:gridCol w:w="3296"/>
        <w:gridCol w:w="1394"/>
        <w:gridCol w:w="2495"/>
      </w:tblGrid>
      <w:tr w:rsidR="00DD664F" w:rsidRPr="00FA1AB7" w14:paraId="40FA4D0A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B79E3B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13E146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5A26F0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389C8F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7F083B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35816B8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6A43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B1973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03BC8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6457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89BF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payment</w:t>
            </w:r>
          </w:p>
        </w:tc>
      </w:tr>
      <w:tr w:rsidR="00DD664F" w:rsidRPr="00FA1AB7" w14:paraId="7993C50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07C7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7C898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B5FE8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F34B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A922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associated with the payment (references orders)</w:t>
            </w:r>
          </w:p>
        </w:tc>
      </w:tr>
      <w:tr w:rsidR="00DD664F" w:rsidRPr="00FA1AB7" w14:paraId="0C47985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FA2D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B07BD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payAmnt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8CAA8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75A2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E702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Amount paid for the order</w:t>
            </w:r>
          </w:p>
        </w:tc>
      </w:tr>
      <w:tr w:rsidR="00DD664F" w:rsidRPr="00FA1AB7" w14:paraId="6770239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AC7B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0AD0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payStat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E58B3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1A78C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981B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Payment status (e.g., pending, completed, failed)</w:t>
            </w:r>
          </w:p>
        </w:tc>
      </w:tr>
      <w:tr w:rsidR="00DD664F" w:rsidRPr="00FA1AB7" w14:paraId="4082D99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129C6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693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payMethod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48FFF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8F64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1B7C7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Payment method used (e.g., credit card, debit card)</w:t>
            </w:r>
          </w:p>
        </w:tc>
      </w:tr>
      <w:tr w:rsidR="00DD664F" w:rsidRPr="00FA1AB7" w14:paraId="66ED775E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E15E9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F6118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0A75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49AD9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94BB9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payment was made</w:t>
            </w:r>
          </w:p>
        </w:tc>
      </w:tr>
      <w:tr w:rsidR="00DD664F" w:rsidRPr="00FA1AB7" w14:paraId="7A74D55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093BB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4400B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custBilling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DD542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F197C2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57CD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billing address</w:t>
            </w:r>
          </w:p>
        </w:tc>
      </w:tr>
      <w:tr w:rsidR="00DD664F" w:rsidRPr="00FA1AB7" w14:paraId="5186E6D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2A2D6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1C690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F5728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37881A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6D05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payment (e.g., active, refunded)</w:t>
            </w:r>
          </w:p>
        </w:tc>
      </w:tr>
      <w:tr w:rsidR="00DD664F" w:rsidRPr="00FA1AB7" w14:paraId="0234A9B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53CEF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374D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A889B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B85F5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2D69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payment was created</w:t>
            </w:r>
          </w:p>
        </w:tc>
      </w:tr>
      <w:tr w:rsidR="00DD664F" w:rsidRPr="00FA1AB7" w14:paraId="456682B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5EB7A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B85F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228CD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81491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DE621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payment was last updated</w:t>
            </w:r>
          </w:p>
        </w:tc>
      </w:tr>
    </w:tbl>
    <w:p w14:paraId="08B1AFAE" w14:textId="77777777" w:rsidR="00DD664F" w:rsidRPr="00FA1AB7" w:rsidRDefault="00DD664F" w:rsidP="00DD664F">
      <w:pPr>
        <w:spacing w:after="240"/>
        <w:rPr>
          <w:sz w:val="18"/>
          <w:szCs w:val="18"/>
        </w:rPr>
      </w:pPr>
    </w:p>
    <w:p w14:paraId="49F24228" w14:textId="5041CF5F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12: 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521"/>
        <w:gridCol w:w="3014"/>
        <w:gridCol w:w="1376"/>
        <w:gridCol w:w="2545"/>
      </w:tblGrid>
      <w:tr w:rsidR="00DD664F" w:rsidRPr="00FA1AB7" w14:paraId="5D17486C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DE0CD5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432C0D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A1D25D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B4271B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F12536C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795D1C4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42508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18C14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BAD5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AB9E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DE5B2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feedback</w:t>
            </w:r>
          </w:p>
        </w:tc>
      </w:tr>
      <w:tr w:rsidR="00DD664F" w:rsidRPr="00FA1AB7" w14:paraId="5551BE50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13842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C084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A7601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customers(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1F151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7839E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 ID who submitted the feedback (references customers)</w:t>
            </w:r>
          </w:p>
        </w:tc>
      </w:tr>
      <w:tr w:rsidR="00DD664F" w:rsidRPr="00FA1AB7" w14:paraId="7086A38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FEDEC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B5385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3FE0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94D92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5CA0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the feedback is about (references stores)</w:t>
            </w:r>
          </w:p>
        </w:tc>
      </w:tr>
      <w:tr w:rsidR="00DD664F" w:rsidRPr="00FA1AB7" w14:paraId="6CB6A59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3C0E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0B789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relatedOrderId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1DCA7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ED05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E5E60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associated with the feedback (references orders)</w:t>
            </w:r>
          </w:p>
        </w:tc>
      </w:tr>
      <w:tr w:rsidR="00DD664F" w:rsidRPr="00FA1AB7" w14:paraId="7E02E28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C304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D60A1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feedType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4CC69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6BE4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17B18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Type of feedback (e.g., product review, service feedback)</w:t>
            </w:r>
          </w:p>
        </w:tc>
      </w:tr>
      <w:tr w:rsidR="00DD664F" w:rsidRPr="00FA1AB7" w14:paraId="64CDD7E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B96EB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D977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feedCat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D0810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30C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3999C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Category of feedback (e.g., positive, negative)</w:t>
            </w:r>
          </w:p>
        </w:tc>
      </w:tr>
      <w:tr w:rsidR="00DD664F" w:rsidRPr="00FA1AB7" w14:paraId="0E8A3B7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E002D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D9069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DE693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77D3DF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08113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feedback</w:t>
            </w:r>
          </w:p>
        </w:tc>
      </w:tr>
      <w:tr w:rsidR="00DD664F" w:rsidRPr="00FA1AB7" w14:paraId="77165D3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18D43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924FD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feedRat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0CFF3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A77EE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BB436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Rating provided by the customer (optional)</w:t>
            </w:r>
          </w:p>
        </w:tc>
      </w:tr>
      <w:tr w:rsidR="00DD664F" w:rsidRPr="00FA1AB7" w14:paraId="43DC543B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034F7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0D4AF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feedStat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010C4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406B3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5CEC2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feedback (e.g., pending, addressed)</w:t>
            </w:r>
          </w:p>
        </w:tc>
      </w:tr>
    </w:tbl>
    <w:p w14:paraId="769840F5" w14:textId="77777777" w:rsidR="00DD664F" w:rsidRPr="00FA1AB7" w:rsidRDefault="00DD664F" w:rsidP="00DD664F">
      <w:pPr>
        <w:rPr>
          <w:sz w:val="18"/>
          <w:szCs w:val="18"/>
        </w:rPr>
      </w:pPr>
    </w:p>
    <w:p w14:paraId="22CD95EE" w14:textId="07BD5D23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lastRenderedPageBreak/>
        <w:t>Table 13: tutorials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254"/>
        <w:gridCol w:w="3265"/>
        <w:gridCol w:w="1482"/>
        <w:gridCol w:w="2410"/>
      </w:tblGrid>
      <w:tr w:rsidR="00DD664F" w:rsidRPr="00FA1AB7" w14:paraId="3ED2DE5E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3FD9557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2570830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FE2149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F3DE2E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4370BF7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1B6D365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A99B9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C372E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tutorialId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1B1F5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8D50B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5FA5E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tutorial</w:t>
            </w:r>
          </w:p>
        </w:tc>
      </w:tr>
      <w:tr w:rsidR="00DD664F" w:rsidRPr="00FA1AB7" w14:paraId="39BC8B0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CB494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C70B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0483C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405F9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A08FE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Title of the tutorial</w:t>
            </w:r>
          </w:p>
        </w:tc>
      </w:tr>
      <w:tr w:rsidR="00DD664F" w:rsidRPr="00FA1AB7" w14:paraId="24D0C7F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2E285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CD7BA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0E63E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1C7143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31DBF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tutorial</w:t>
            </w:r>
          </w:p>
        </w:tc>
      </w:tr>
      <w:tr w:rsidR="00DD664F" w:rsidRPr="00FA1AB7" w14:paraId="70963650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94D0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20381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content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15A1E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F0EDF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E5024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Content of the tutorial (e.g., text, video)</w:t>
            </w:r>
          </w:p>
        </w:tc>
      </w:tr>
      <w:tr w:rsidR="00DD664F" w:rsidRPr="00FA1AB7" w14:paraId="1DE73B9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AE7BF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D5C78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53A2D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9AD90F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86152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tutorial (e.g., draft, published)</w:t>
            </w:r>
          </w:p>
        </w:tc>
      </w:tr>
      <w:tr w:rsidR="00DD664F" w:rsidRPr="00FA1AB7" w14:paraId="4E66A2E0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E5B3F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36200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78E00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373AB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D3837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tutorial was created</w:t>
            </w:r>
          </w:p>
        </w:tc>
      </w:tr>
      <w:tr w:rsidR="00DD664F" w:rsidRPr="00FA1AB7" w14:paraId="1E0CF28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834BF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05D50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C9BA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F9BFE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44A8D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tutorial was last updated</w:t>
            </w:r>
          </w:p>
        </w:tc>
      </w:tr>
    </w:tbl>
    <w:p w14:paraId="6C6E3208" w14:textId="77777777" w:rsidR="00502704" w:rsidRPr="00FA1AB7" w:rsidRDefault="00502704" w:rsidP="00502704">
      <w:pPr>
        <w:rPr>
          <w:sz w:val="18"/>
          <w:szCs w:val="18"/>
        </w:rPr>
      </w:pPr>
    </w:p>
    <w:p w14:paraId="7738B097" w14:textId="77777777" w:rsidR="00502704" w:rsidRPr="00FA1AB7" w:rsidRDefault="00502704" w:rsidP="00502704">
      <w:pPr>
        <w:rPr>
          <w:sz w:val="18"/>
          <w:szCs w:val="18"/>
        </w:rPr>
      </w:pPr>
    </w:p>
    <w:p w14:paraId="73CA6AA7" w14:textId="075E5282" w:rsidR="00076E97" w:rsidRPr="00FA1AB7" w:rsidRDefault="00076E97" w:rsidP="00502704">
      <w:pPr>
        <w:rPr>
          <w:sz w:val="18"/>
          <w:szCs w:val="18"/>
        </w:rPr>
      </w:pPr>
    </w:p>
    <w:sectPr w:rsidR="00076E97" w:rsidRPr="00FA1AB7" w:rsidSect="00076E97">
      <w:headerReference w:type="default" r:id="rId9"/>
      <w:footerReference w:type="default" r:id="rId10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DD9FD" w14:textId="77777777" w:rsidR="00243AD2" w:rsidRDefault="00243AD2">
      <w:pPr>
        <w:spacing w:line="240" w:lineRule="auto"/>
      </w:pPr>
      <w:r>
        <w:separator/>
      </w:r>
    </w:p>
  </w:endnote>
  <w:endnote w:type="continuationSeparator" w:id="0">
    <w:p w14:paraId="55A618EF" w14:textId="77777777" w:rsidR="00243AD2" w:rsidRDefault="00243AD2">
      <w:pPr>
        <w:spacing w:line="240" w:lineRule="auto"/>
      </w:pPr>
      <w:r>
        <w:continuationSeparator/>
      </w:r>
    </w:p>
  </w:endnote>
  <w:endnote w:type="continuationNotice" w:id="1">
    <w:p w14:paraId="7EE5A642" w14:textId="77777777" w:rsidR="00243AD2" w:rsidRDefault="00243AD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998352"/>
      <w:docPartObj>
        <w:docPartGallery w:val="Page Numbers (Bottom of Page)"/>
        <w:docPartUnique/>
      </w:docPartObj>
    </w:sdtPr>
    <w:sdtContent>
      <w:p w14:paraId="5CEAA791" w14:textId="77777777" w:rsidR="005C6D45" w:rsidRDefault="00000000">
        <w:pPr>
          <w:pStyle w:val="Footer"/>
          <w:jc w:val="right"/>
        </w:pPr>
        <w:r w:rsidRPr="00F74B6E">
          <w:rPr>
            <w:noProof/>
            <w:lang w:val="en-IN" w:eastAsia="en-IN" w:bidi="ml-IN"/>
          </w:rPr>
          <w:drawing>
            <wp:anchor distT="0" distB="0" distL="114300" distR="114300" simplePos="0" relativeHeight="251658240" behindDoc="0" locked="0" layoutInCell="1" allowOverlap="1" wp14:anchorId="08CF6702" wp14:editId="17AF66DC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2527300" cy="571239"/>
              <wp:effectExtent l="0" t="0" r="6350" b="635"/>
              <wp:wrapNone/>
              <wp:docPr id="4" name="Picture 4" descr="D:\Downloads\mca_logo (1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2" descr="D:\Downloads\mca_logo (1)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27300" cy="5712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F25A8">
          <w:t xml:space="preserve">Page | </w:t>
        </w:r>
        <w:r w:rsidR="002F25A8">
          <w:fldChar w:fldCharType="begin"/>
        </w:r>
        <w:r w:rsidR="002F25A8">
          <w:instrText xml:space="preserve"> PAGE   \* MERGEFORMAT </w:instrText>
        </w:r>
        <w:r w:rsidR="002F25A8">
          <w:fldChar w:fldCharType="separate"/>
        </w:r>
        <w:r>
          <w:rPr>
            <w:noProof/>
          </w:rPr>
          <w:t>5</w:t>
        </w:r>
        <w:r w:rsidR="002F25A8">
          <w:rPr>
            <w:noProof/>
          </w:rPr>
          <w:fldChar w:fldCharType="end"/>
        </w:r>
        <w:r w:rsidR="002F25A8">
          <w:t xml:space="preserve"> </w:t>
        </w:r>
      </w:p>
    </w:sdtContent>
  </w:sdt>
  <w:p w14:paraId="312B5073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366FD" w14:textId="77777777" w:rsidR="00243AD2" w:rsidRDefault="00243AD2">
      <w:pPr>
        <w:spacing w:line="240" w:lineRule="auto"/>
      </w:pPr>
      <w:r>
        <w:separator/>
      </w:r>
    </w:p>
  </w:footnote>
  <w:footnote w:type="continuationSeparator" w:id="0">
    <w:p w14:paraId="50CF3199" w14:textId="77777777" w:rsidR="00243AD2" w:rsidRDefault="00243AD2">
      <w:pPr>
        <w:spacing w:line="240" w:lineRule="auto"/>
      </w:pPr>
      <w:r>
        <w:continuationSeparator/>
      </w:r>
    </w:p>
  </w:footnote>
  <w:footnote w:type="continuationNotice" w:id="1">
    <w:p w14:paraId="3E30740A" w14:textId="77777777" w:rsidR="00243AD2" w:rsidRDefault="00243AD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5640B" w14:textId="77777777" w:rsidR="0039035C" w:rsidRDefault="00000000" w:rsidP="0039035C">
    <w:pPr>
      <w:pStyle w:val="Header"/>
      <w:jc w:val="right"/>
    </w:pPr>
    <w:r>
      <w:t>AJC20MCA-I0</w:t>
    </w:r>
    <w:r w:rsidR="003008A4">
      <w:t>41 Josna Mary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AC2E0D"/>
    <w:multiLevelType w:val="hybridMultilevel"/>
    <w:tmpl w:val="D56644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2D1D14"/>
    <w:multiLevelType w:val="hybridMultilevel"/>
    <w:tmpl w:val="724A0D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3B05BB"/>
    <w:multiLevelType w:val="hybridMultilevel"/>
    <w:tmpl w:val="311EB76C"/>
    <w:lvl w:ilvl="0" w:tplc="77D248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A104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A7E6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6500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DA66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AA54C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38251E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D00D29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0A0E26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9BE3957"/>
    <w:multiLevelType w:val="multilevel"/>
    <w:tmpl w:val="E66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24022"/>
    <w:multiLevelType w:val="hybridMultilevel"/>
    <w:tmpl w:val="4FA03A20"/>
    <w:lvl w:ilvl="0" w:tplc="17C092D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7467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5C9C5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16F4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E06AE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1BE63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D46288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60DAFABC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CB96F18E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8E570EA"/>
    <w:multiLevelType w:val="hybridMultilevel"/>
    <w:tmpl w:val="461AA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2030D"/>
    <w:multiLevelType w:val="hybridMultilevel"/>
    <w:tmpl w:val="68B683DC"/>
    <w:lvl w:ilvl="0" w:tplc="C2001A7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A798F3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E2AC82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7B6C762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CA1C4A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3864C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5BBE242A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CF7A3444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8398CD24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41D95A77"/>
    <w:multiLevelType w:val="hybridMultilevel"/>
    <w:tmpl w:val="8BFE3230"/>
    <w:lvl w:ilvl="0" w:tplc="70C8360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5B6CA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976D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A8F8A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ACA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DA0D9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2EA69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FB065C2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A30AA4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1E77534"/>
    <w:multiLevelType w:val="hybridMultilevel"/>
    <w:tmpl w:val="49827B3C"/>
    <w:lvl w:ilvl="0" w:tplc="8EB2C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A2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A81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A4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42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98C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A7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63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3E6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9709C"/>
    <w:multiLevelType w:val="hybridMultilevel"/>
    <w:tmpl w:val="AED81FC2"/>
    <w:lvl w:ilvl="0" w:tplc="4F04A5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6BAD7D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3A058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35CF42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4AD51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FCAB9E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300348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53C4D8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FE43DB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941557"/>
    <w:multiLevelType w:val="multilevel"/>
    <w:tmpl w:val="A70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E48C8"/>
    <w:multiLevelType w:val="hybridMultilevel"/>
    <w:tmpl w:val="A816BF52"/>
    <w:lvl w:ilvl="0" w:tplc="03D670E4">
      <w:start w:val="1"/>
      <w:numFmt w:val="lowerLetter"/>
      <w:lvlText w:val="%1)"/>
      <w:lvlJc w:val="left"/>
      <w:pPr>
        <w:ind w:left="1440" w:hanging="360"/>
      </w:pPr>
    </w:lvl>
    <w:lvl w:ilvl="1" w:tplc="6FB0308A" w:tentative="1">
      <w:start w:val="1"/>
      <w:numFmt w:val="lowerLetter"/>
      <w:lvlText w:val="%2."/>
      <w:lvlJc w:val="left"/>
      <w:pPr>
        <w:ind w:left="2160" w:hanging="360"/>
      </w:pPr>
    </w:lvl>
    <w:lvl w:ilvl="2" w:tplc="83F4B286" w:tentative="1">
      <w:start w:val="1"/>
      <w:numFmt w:val="lowerRoman"/>
      <w:lvlText w:val="%3."/>
      <w:lvlJc w:val="right"/>
      <w:pPr>
        <w:ind w:left="2880" w:hanging="180"/>
      </w:pPr>
    </w:lvl>
    <w:lvl w:ilvl="3" w:tplc="5A861F24" w:tentative="1">
      <w:start w:val="1"/>
      <w:numFmt w:val="decimal"/>
      <w:lvlText w:val="%4."/>
      <w:lvlJc w:val="left"/>
      <w:pPr>
        <w:ind w:left="3600" w:hanging="360"/>
      </w:pPr>
    </w:lvl>
    <w:lvl w:ilvl="4" w:tplc="27484B2A" w:tentative="1">
      <w:start w:val="1"/>
      <w:numFmt w:val="lowerLetter"/>
      <w:lvlText w:val="%5."/>
      <w:lvlJc w:val="left"/>
      <w:pPr>
        <w:ind w:left="4320" w:hanging="360"/>
      </w:pPr>
    </w:lvl>
    <w:lvl w:ilvl="5" w:tplc="20C8FD14" w:tentative="1">
      <w:start w:val="1"/>
      <w:numFmt w:val="lowerRoman"/>
      <w:lvlText w:val="%6."/>
      <w:lvlJc w:val="right"/>
      <w:pPr>
        <w:ind w:left="5040" w:hanging="180"/>
      </w:pPr>
    </w:lvl>
    <w:lvl w:ilvl="6" w:tplc="9814D2E8" w:tentative="1">
      <w:start w:val="1"/>
      <w:numFmt w:val="decimal"/>
      <w:lvlText w:val="%7."/>
      <w:lvlJc w:val="left"/>
      <w:pPr>
        <w:ind w:left="5760" w:hanging="360"/>
      </w:pPr>
    </w:lvl>
    <w:lvl w:ilvl="7" w:tplc="94C4CFB4" w:tentative="1">
      <w:start w:val="1"/>
      <w:numFmt w:val="lowerLetter"/>
      <w:lvlText w:val="%8."/>
      <w:lvlJc w:val="left"/>
      <w:pPr>
        <w:ind w:left="6480" w:hanging="360"/>
      </w:pPr>
    </w:lvl>
    <w:lvl w:ilvl="8" w:tplc="C6E00D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2B2121"/>
    <w:multiLevelType w:val="hybridMultilevel"/>
    <w:tmpl w:val="724A0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A50F4"/>
    <w:multiLevelType w:val="hybridMultilevel"/>
    <w:tmpl w:val="F2CE5F08"/>
    <w:lvl w:ilvl="0" w:tplc="544A36E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D4623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EC8E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826AB5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67464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CFCF6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46A97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194745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C6C791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1531252"/>
    <w:multiLevelType w:val="multilevel"/>
    <w:tmpl w:val="14D2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C659D2"/>
    <w:multiLevelType w:val="hybridMultilevel"/>
    <w:tmpl w:val="DB8653AC"/>
    <w:lvl w:ilvl="0" w:tplc="B772158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9A32E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CE2851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97028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1744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C358B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140C5B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78E90DA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FBA2710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AF656CA"/>
    <w:multiLevelType w:val="hybridMultilevel"/>
    <w:tmpl w:val="1C067984"/>
    <w:lvl w:ilvl="0" w:tplc="C04A4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25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EF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2CA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2B5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4C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C1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0D4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32FC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094703"/>
    <w:multiLevelType w:val="hybridMultilevel"/>
    <w:tmpl w:val="872E5C62"/>
    <w:lvl w:ilvl="0" w:tplc="713697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4C4EC2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5ACA3E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9849AF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FD8E10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B44C0A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2329C3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9B804F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AE7D5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4617717"/>
    <w:multiLevelType w:val="multilevel"/>
    <w:tmpl w:val="EE0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524C4"/>
    <w:multiLevelType w:val="multilevel"/>
    <w:tmpl w:val="4F6441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77525BC9"/>
    <w:multiLevelType w:val="hybridMultilevel"/>
    <w:tmpl w:val="8896486A"/>
    <w:lvl w:ilvl="0" w:tplc="47ACEA1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8820C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D28D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C2D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C1AF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E840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3D0354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7668F3B8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76D43C3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90755F0"/>
    <w:multiLevelType w:val="multilevel"/>
    <w:tmpl w:val="3D3C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6" w15:restartNumberingAfterBreak="0">
    <w:nsid w:val="7BA416CC"/>
    <w:multiLevelType w:val="hybridMultilevel"/>
    <w:tmpl w:val="9EBACBAA"/>
    <w:lvl w:ilvl="0" w:tplc="C3784D4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DE0A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EF3C5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9B0C9E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C756E3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386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3E8AA0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45073E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40CFAA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C2E9C"/>
    <w:multiLevelType w:val="multilevel"/>
    <w:tmpl w:val="C99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60857"/>
    <w:multiLevelType w:val="hybridMultilevel"/>
    <w:tmpl w:val="0D606DBC"/>
    <w:lvl w:ilvl="0" w:tplc="5A0AA65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9E29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7EA61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6FB88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734D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94C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E77C3A9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2D26F0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E686596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FBF1BC8"/>
    <w:multiLevelType w:val="multilevel"/>
    <w:tmpl w:val="EAD8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43369">
    <w:abstractNumId w:val="35"/>
  </w:num>
  <w:num w:numId="2" w16cid:durableId="849640271">
    <w:abstractNumId w:val="35"/>
    <w:lvlOverride w:ilvl="0">
      <w:startOverride w:val="1"/>
    </w:lvlOverride>
  </w:num>
  <w:num w:numId="3" w16cid:durableId="57940021">
    <w:abstractNumId w:val="35"/>
  </w:num>
  <w:num w:numId="4" w16cid:durableId="1703046838">
    <w:abstractNumId w:val="35"/>
    <w:lvlOverride w:ilvl="0">
      <w:startOverride w:val="1"/>
    </w:lvlOverride>
  </w:num>
  <w:num w:numId="5" w16cid:durableId="1384983550">
    <w:abstractNumId w:val="8"/>
  </w:num>
  <w:num w:numId="6" w16cid:durableId="1351493420">
    <w:abstractNumId w:val="35"/>
    <w:lvlOverride w:ilvl="0">
      <w:startOverride w:val="1"/>
    </w:lvlOverride>
  </w:num>
  <w:num w:numId="7" w16cid:durableId="19632681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8025490">
    <w:abstractNumId w:val="10"/>
  </w:num>
  <w:num w:numId="9" w16cid:durableId="19417959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56420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4965322">
    <w:abstractNumId w:val="7"/>
  </w:num>
  <w:num w:numId="12" w16cid:durableId="1436244301">
    <w:abstractNumId w:val="6"/>
  </w:num>
  <w:num w:numId="13" w16cid:durableId="2041710034">
    <w:abstractNumId w:val="5"/>
  </w:num>
  <w:num w:numId="14" w16cid:durableId="139468286">
    <w:abstractNumId w:val="4"/>
  </w:num>
  <w:num w:numId="15" w16cid:durableId="2067756125">
    <w:abstractNumId w:val="3"/>
  </w:num>
  <w:num w:numId="16" w16cid:durableId="2017151362">
    <w:abstractNumId w:val="2"/>
  </w:num>
  <w:num w:numId="17" w16cid:durableId="1752507318">
    <w:abstractNumId w:val="1"/>
  </w:num>
  <w:num w:numId="18" w16cid:durableId="87624017">
    <w:abstractNumId w:val="0"/>
  </w:num>
  <w:num w:numId="19" w16cid:durableId="955604453">
    <w:abstractNumId w:val="37"/>
  </w:num>
  <w:num w:numId="20" w16cid:durableId="1620914200">
    <w:abstractNumId w:val="9"/>
  </w:num>
  <w:num w:numId="21" w16cid:durableId="1392197499">
    <w:abstractNumId w:val="29"/>
  </w:num>
  <w:num w:numId="22" w16cid:durableId="152765332">
    <w:abstractNumId w:val="28"/>
  </w:num>
  <w:num w:numId="23" w16cid:durableId="456411577">
    <w:abstractNumId w:val="27"/>
  </w:num>
  <w:num w:numId="24" w16cid:durableId="1601136377">
    <w:abstractNumId w:val="19"/>
  </w:num>
  <w:num w:numId="25" w16cid:durableId="182327789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5515420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921689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484762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1305369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456779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812291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75142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553916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28048144">
    <w:abstractNumId w:val="22"/>
  </w:num>
  <w:num w:numId="35" w16cid:durableId="1791129016">
    <w:abstractNumId w:val="30"/>
  </w:num>
  <w:num w:numId="36" w16cid:durableId="1825782066">
    <w:abstractNumId w:val="39"/>
  </w:num>
  <w:num w:numId="37" w16cid:durableId="1527716477">
    <w:abstractNumId w:val="26"/>
  </w:num>
  <w:num w:numId="38" w16cid:durableId="1653827228">
    <w:abstractNumId w:val="18"/>
  </w:num>
  <w:num w:numId="39" w16cid:durableId="244803372">
    <w:abstractNumId w:val="24"/>
  </w:num>
  <w:num w:numId="40" w16cid:durableId="1051729037">
    <w:abstractNumId w:val="33"/>
  </w:num>
  <w:num w:numId="41" w16cid:durableId="1492866514">
    <w:abstractNumId w:val="13"/>
  </w:num>
  <w:num w:numId="42" w16cid:durableId="735935292">
    <w:abstractNumId w:val="36"/>
  </w:num>
  <w:num w:numId="43" w16cid:durableId="535199340">
    <w:abstractNumId w:val="20"/>
  </w:num>
  <w:num w:numId="44" w16cid:durableId="1144616168">
    <w:abstractNumId w:val="17"/>
  </w:num>
  <w:num w:numId="45" w16cid:durableId="1994601706">
    <w:abstractNumId w:val="15"/>
  </w:num>
  <w:num w:numId="46" w16cid:durableId="353460338">
    <w:abstractNumId w:val="40"/>
  </w:num>
  <w:num w:numId="47" w16cid:durableId="1360623950">
    <w:abstractNumId w:val="21"/>
  </w:num>
  <w:num w:numId="48" w16cid:durableId="504128363">
    <w:abstractNumId w:val="31"/>
  </w:num>
  <w:num w:numId="49" w16cid:durableId="811488349">
    <w:abstractNumId w:val="14"/>
  </w:num>
  <w:num w:numId="50" w16cid:durableId="1904632536">
    <w:abstractNumId w:val="25"/>
  </w:num>
  <w:num w:numId="51" w16cid:durableId="1981500595">
    <w:abstractNumId w:val="32"/>
  </w:num>
  <w:num w:numId="52" w16cid:durableId="1262908820">
    <w:abstractNumId w:val="11"/>
  </w:num>
  <w:num w:numId="53" w16cid:durableId="1155760117">
    <w:abstractNumId w:val="16"/>
  </w:num>
  <w:num w:numId="54" w16cid:durableId="723873636">
    <w:abstractNumId w:val="34"/>
  </w:num>
  <w:num w:numId="55" w16cid:durableId="443842117">
    <w:abstractNumId w:val="38"/>
  </w:num>
  <w:num w:numId="56" w16cid:durableId="1799949056">
    <w:abstractNumId w:val="12"/>
  </w:num>
  <w:num w:numId="57" w16cid:durableId="507255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97"/>
    <w:rsid w:val="000003F0"/>
    <w:rsid w:val="00016748"/>
    <w:rsid w:val="0002509F"/>
    <w:rsid w:val="0002523F"/>
    <w:rsid w:val="00040D79"/>
    <w:rsid w:val="0006567E"/>
    <w:rsid w:val="000760DB"/>
    <w:rsid w:val="00076E97"/>
    <w:rsid w:val="000B0E09"/>
    <w:rsid w:val="000E01D0"/>
    <w:rsid w:val="000F00E7"/>
    <w:rsid w:val="0010255A"/>
    <w:rsid w:val="00126164"/>
    <w:rsid w:val="00156417"/>
    <w:rsid w:val="0016766E"/>
    <w:rsid w:val="00170063"/>
    <w:rsid w:val="00175643"/>
    <w:rsid w:val="001B2338"/>
    <w:rsid w:val="001F6DE1"/>
    <w:rsid w:val="002061A9"/>
    <w:rsid w:val="00217B64"/>
    <w:rsid w:val="00235579"/>
    <w:rsid w:val="00243AD2"/>
    <w:rsid w:val="00257FAA"/>
    <w:rsid w:val="002602C4"/>
    <w:rsid w:val="00263938"/>
    <w:rsid w:val="00276218"/>
    <w:rsid w:val="002B21B9"/>
    <w:rsid w:val="002E78EB"/>
    <w:rsid w:val="002F25A8"/>
    <w:rsid w:val="003008A4"/>
    <w:rsid w:val="0031423D"/>
    <w:rsid w:val="003407A9"/>
    <w:rsid w:val="00340DC9"/>
    <w:rsid w:val="00350BD5"/>
    <w:rsid w:val="00372217"/>
    <w:rsid w:val="0038295C"/>
    <w:rsid w:val="0039035C"/>
    <w:rsid w:val="003A7B38"/>
    <w:rsid w:val="00405C13"/>
    <w:rsid w:val="00405E93"/>
    <w:rsid w:val="00413D4F"/>
    <w:rsid w:val="00444F02"/>
    <w:rsid w:val="00456B30"/>
    <w:rsid w:val="004635E3"/>
    <w:rsid w:val="00490CC6"/>
    <w:rsid w:val="004B6F49"/>
    <w:rsid w:val="004F05F9"/>
    <w:rsid w:val="00502704"/>
    <w:rsid w:val="00526D92"/>
    <w:rsid w:val="00543495"/>
    <w:rsid w:val="005509B2"/>
    <w:rsid w:val="005556DB"/>
    <w:rsid w:val="0058175E"/>
    <w:rsid w:val="005C6D45"/>
    <w:rsid w:val="005D58F7"/>
    <w:rsid w:val="0061614E"/>
    <w:rsid w:val="00617D63"/>
    <w:rsid w:val="00637467"/>
    <w:rsid w:val="00643D1A"/>
    <w:rsid w:val="00674588"/>
    <w:rsid w:val="006A3780"/>
    <w:rsid w:val="006A7B57"/>
    <w:rsid w:val="006C21C1"/>
    <w:rsid w:val="006D1166"/>
    <w:rsid w:val="006D44C5"/>
    <w:rsid w:val="00713672"/>
    <w:rsid w:val="00725E7E"/>
    <w:rsid w:val="0073562D"/>
    <w:rsid w:val="007927CB"/>
    <w:rsid w:val="00797C16"/>
    <w:rsid w:val="007A3441"/>
    <w:rsid w:val="007B07DE"/>
    <w:rsid w:val="00801960"/>
    <w:rsid w:val="008270A2"/>
    <w:rsid w:val="00853F77"/>
    <w:rsid w:val="00885CE1"/>
    <w:rsid w:val="008907FF"/>
    <w:rsid w:val="008B696C"/>
    <w:rsid w:val="008B6BEE"/>
    <w:rsid w:val="008C2071"/>
    <w:rsid w:val="008C469E"/>
    <w:rsid w:val="008F1C71"/>
    <w:rsid w:val="008F78D7"/>
    <w:rsid w:val="0090610E"/>
    <w:rsid w:val="009200C1"/>
    <w:rsid w:val="0092197E"/>
    <w:rsid w:val="009524C1"/>
    <w:rsid w:val="00965B88"/>
    <w:rsid w:val="00980085"/>
    <w:rsid w:val="00997127"/>
    <w:rsid w:val="009D216F"/>
    <w:rsid w:val="009D3248"/>
    <w:rsid w:val="009E2705"/>
    <w:rsid w:val="00A0567B"/>
    <w:rsid w:val="00A121D6"/>
    <w:rsid w:val="00A36022"/>
    <w:rsid w:val="00A47DE0"/>
    <w:rsid w:val="00A60AC7"/>
    <w:rsid w:val="00A65E8A"/>
    <w:rsid w:val="00A87896"/>
    <w:rsid w:val="00AC1EE7"/>
    <w:rsid w:val="00AC5F73"/>
    <w:rsid w:val="00AD6E0F"/>
    <w:rsid w:val="00B3120E"/>
    <w:rsid w:val="00B41E89"/>
    <w:rsid w:val="00B609D1"/>
    <w:rsid w:val="00B650C6"/>
    <w:rsid w:val="00BA63C2"/>
    <w:rsid w:val="00BB3CF6"/>
    <w:rsid w:val="00BC6939"/>
    <w:rsid w:val="00BE1875"/>
    <w:rsid w:val="00BE45C8"/>
    <w:rsid w:val="00BF2331"/>
    <w:rsid w:val="00BF7463"/>
    <w:rsid w:val="00C30889"/>
    <w:rsid w:val="00C90A2E"/>
    <w:rsid w:val="00CB177A"/>
    <w:rsid w:val="00CC5861"/>
    <w:rsid w:val="00CE202C"/>
    <w:rsid w:val="00CE614E"/>
    <w:rsid w:val="00D30B81"/>
    <w:rsid w:val="00D31F16"/>
    <w:rsid w:val="00D3649E"/>
    <w:rsid w:val="00D5627C"/>
    <w:rsid w:val="00D65327"/>
    <w:rsid w:val="00D84941"/>
    <w:rsid w:val="00DB2DEB"/>
    <w:rsid w:val="00DB4367"/>
    <w:rsid w:val="00DD664F"/>
    <w:rsid w:val="00DE259D"/>
    <w:rsid w:val="00DF0FDA"/>
    <w:rsid w:val="00E025DF"/>
    <w:rsid w:val="00E142DA"/>
    <w:rsid w:val="00E16F51"/>
    <w:rsid w:val="00E17544"/>
    <w:rsid w:val="00E705AA"/>
    <w:rsid w:val="00EA24DD"/>
    <w:rsid w:val="00EB0B6E"/>
    <w:rsid w:val="00EE70C1"/>
    <w:rsid w:val="00F169E1"/>
    <w:rsid w:val="00F4189C"/>
    <w:rsid w:val="00F74B6E"/>
    <w:rsid w:val="00F77B79"/>
    <w:rsid w:val="00F866A8"/>
    <w:rsid w:val="00FA1AB7"/>
    <w:rsid w:val="00FB1464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D1F0A"/>
  <w15:chartTrackingRefBased/>
  <w15:docId w15:val="{6A85CFBA-36B3-4284-954E-B25E1063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D4F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NoSpacingChar">
    <w:name w:val="No Spacing Char"/>
    <w:basedOn w:val="DefaultParagraphFont"/>
    <w:link w:val="NoSpacing"/>
    <w:uiPriority w:val="1"/>
    <w:rsid w:val="00076E97"/>
  </w:style>
  <w:style w:type="paragraph" w:customStyle="1" w:styleId="msonormal0">
    <w:name w:val="msonormal"/>
    <w:basedOn w:val="Normal"/>
    <w:rsid w:val="00DD6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um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Assistant Professor
Department of Computer Applications</Abstract>
  <CompanyAddress/>
  <CompanyPhone/>
  <CompanyFax/>
  <CompanyEmail>Register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BFF8C-E130-4894-9452-D4F1B568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293</TotalTime>
  <Pages>9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commerce empowerment ecosystem (dcee)</vt:lpstr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commerce empowerment ecosystem (dcee)</dc:title>
  <dc:subject>20INMCA509 - Mini Project 2</dc:subject>
  <cp:lastModifiedBy>Josna Mary Thomas</cp:lastModifiedBy>
  <cp:revision>24</cp:revision>
  <dcterms:created xsi:type="dcterms:W3CDTF">2024-06-11T16:37:00Z</dcterms:created>
  <dcterms:modified xsi:type="dcterms:W3CDTF">2024-06-27T15:24:00Z</dcterms:modified>
</cp:coreProperties>
</file>