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EDBF4" w14:textId="07C6F5DC" w:rsidR="00502704" w:rsidRPr="00FA1AB7" w:rsidRDefault="000B0E09" w:rsidP="0061614E">
      <w:pPr>
        <w:pStyle w:val="TOCHeading"/>
        <w:rPr>
          <w:sz w:val="50"/>
          <w:szCs w:val="42"/>
        </w:rPr>
      </w:pPr>
      <w:r w:rsidRPr="00FA1AB7">
        <w:rPr>
          <w:sz w:val="46"/>
          <w:szCs w:val="26"/>
        </w:rPr>
        <w:t>DATABASE DESIGN</w:t>
      </w:r>
    </w:p>
    <w:p w14:paraId="087B2DAA" w14:textId="77777777" w:rsidR="00DD664F" w:rsidRPr="00FA1AB7" w:rsidRDefault="00DD664F" w:rsidP="00DD664F">
      <w:pPr>
        <w:rPr>
          <w:sz w:val="18"/>
          <w:szCs w:val="18"/>
        </w:rPr>
      </w:pPr>
    </w:p>
    <w:p w14:paraId="50186BE1" w14:textId="0D8FC0CD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1: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230"/>
        <w:gridCol w:w="3328"/>
        <w:gridCol w:w="1438"/>
        <w:gridCol w:w="2405"/>
      </w:tblGrid>
      <w:tr w:rsidR="00DD664F" w:rsidRPr="00FA1AB7" w14:paraId="6F9717AE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EF7F4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5F21617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34647A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37763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CBFA7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4E96CE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7464F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27A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3441B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CB24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31690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role</w:t>
            </w:r>
          </w:p>
        </w:tc>
      </w:tr>
      <w:tr w:rsidR="00DD664F" w:rsidRPr="00FA1AB7" w14:paraId="419846C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72E9C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8050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B5F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CA8A9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3433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role (e.g., admin, customer)</w:t>
            </w:r>
          </w:p>
        </w:tc>
      </w:tr>
      <w:tr w:rsidR="00DD664F" w:rsidRPr="00FA1AB7" w14:paraId="2EF87A7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E02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22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BB4F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E9472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5C2B5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role (e.g., active, inactive)</w:t>
            </w:r>
          </w:p>
        </w:tc>
      </w:tr>
      <w:tr w:rsidR="00DD664F" w:rsidRPr="00FA1AB7" w14:paraId="5F81E4A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7EB50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F344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6D6F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253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FC84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created</w:t>
            </w:r>
          </w:p>
        </w:tc>
      </w:tr>
      <w:tr w:rsidR="00DD664F" w:rsidRPr="00FA1AB7" w14:paraId="27E207E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CE6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8934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083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2D3E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D8EBF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role was last updated</w:t>
            </w:r>
          </w:p>
        </w:tc>
      </w:tr>
    </w:tbl>
    <w:p w14:paraId="10D180C5" w14:textId="1A6FA8D9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2: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551"/>
        <w:gridCol w:w="3222"/>
        <w:gridCol w:w="1455"/>
        <w:gridCol w:w="2217"/>
      </w:tblGrid>
      <w:tr w:rsidR="00DD664F" w:rsidRPr="00FA1AB7" w14:paraId="136E236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045C0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F00BF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B9903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FB5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4A74C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5D05D3F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51C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DDA3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D9B8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DEFAULT: uuid_generate_v4()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96D5E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9A9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user</w:t>
            </w:r>
          </w:p>
        </w:tc>
      </w:tr>
      <w:tr w:rsidR="00DD664F" w:rsidRPr="00FA1AB7" w14:paraId="254C4D1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A1F0C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9E6B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A0B79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B14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718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email address</w:t>
            </w:r>
          </w:p>
        </w:tc>
      </w:tr>
      <w:tr w:rsidR="00DD664F" w:rsidRPr="00FA1AB7" w14:paraId="55B2205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3579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84805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passwordHash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3C88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461E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B4D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Hashed password for the user</w:t>
            </w:r>
          </w:p>
        </w:tc>
      </w:tr>
      <w:tr w:rsidR="00DD664F" w:rsidRPr="00FA1AB7" w14:paraId="644B15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8F28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0DB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B1C41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roles(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roleId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D86A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E42AC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User's assigned role ID (references roles)</w:t>
            </w:r>
          </w:p>
        </w:tc>
      </w:tr>
      <w:tr w:rsidR="00DD664F" w:rsidRPr="00FA1AB7" w14:paraId="32500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7642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F01B1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googleAuthId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CE0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4F8A3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7555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Google authentication ID (if applicable)</w:t>
            </w:r>
          </w:p>
        </w:tc>
      </w:tr>
      <w:tr w:rsidR="00DD664F" w:rsidRPr="00FA1AB7" w14:paraId="2BDF9237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8F92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F241D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D566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DC0E0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1356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user (e.g., active, inactive)</w:t>
            </w:r>
          </w:p>
        </w:tc>
      </w:tr>
      <w:tr w:rsidR="00DD664F" w:rsidRPr="00FA1AB7" w14:paraId="3858DA2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F902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EA5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F07C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D6F0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DD06C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created</w:t>
            </w:r>
          </w:p>
        </w:tc>
      </w:tr>
      <w:tr w:rsidR="00DD664F" w:rsidRPr="00FA1AB7" w14:paraId="3C9AFCF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B6D5C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34F1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10D99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793DF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4B16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user was last updated</w:t>
            </w:r>
          </w:p>
        </w:tc>
      </w:tr>
    </w:tbl>
    <w:p w14:paraId="20E6972C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E0BBD87" w14:textId="48AD4601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3: stores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11"/>
        <w:gridCol w:w="3304"/>
        <w:gridCol w:w="1459"/>
        <w:gridCol w:w="2266"/>
      </w:tblGrid>
      <w:tr w:rsidR="00DD664F" w:rsidRPr="00FA1AB7" w14:paraId="0AC2D0E4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372A215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FC0E8C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6AE07F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D7425A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D58E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F55387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D4652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9C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B247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6C1A6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3D1B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store</w:t>
            </w:r>
          </w:p>
        </w:tc>
      </w:tr>
      <w:tr w:rsidR="00DD664F" w:rsidRPr="00FA1AB7" w14:paraId="175287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634EA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CDED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C6F1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BF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DFEB4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who owns the store (references users)</w:t>
            </w:r>
          </w:p>
        </w:tc>
      </w:tr>
      <w:tr w:rsidR="00DD664F" w:rsidRPr="00FA1AB7" w14:paraId="418B152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351C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A1F42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1F4A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71CA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71A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store</w:t>
            </w:r>
          </w:p>
        </w:tc>
      </w:tr>
      <w:tr w:rsidR="00DD664F" w:rsidRPr="00FA1AB7" w14:paraId="2FD2A52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B76A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D3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926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595B5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1140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store</w:t>
            </w:r>
          </w:p>
        </w:tc>
      </w:tr>
      <w:tr w:rsidR="00DD664F" w:rsidRPr="00FA1AB7" w14:paraId="1C9B4D0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6F47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ACE8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6CA2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6870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7AB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store (e.g., active, inactive)</w:t>
            </w:r>
          </w:p>
        </w:tc>
      </w:tr>
      <w:tr w:rsidR="00DD664F" w:rsidRPr="00FA1AB7" w14:paraId="31B5A33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6E5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FA7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totalOrders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462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D338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3469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orders placed for the store</w:t>
            </w:r>
          </w:p>
        </w:tc>
      </w:tr>
      <w:tr w:rsidR="00DD664F" w:rsidRPr="00FA1AB7" w14:paraId="73EB9B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44855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BB88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totalProducts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5E94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DEFAULT: 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7A1E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F4F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Total number of products in the store</w:t>
            </w:r>
          </w:p>
        </w:tc>
      </w:tr>
      <w:tr w:rsidR="00DD664F" w:rsidRPr="00FA1AB7" w14:paraId="5564A2C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BD2B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287B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16635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EE07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990B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created</w:t>
            </w:r>
          </w:p>
        </w:tc>
      </w:tr>
      <w:tr w:rsidR="00DD664F" w:rsidRPr="00FA1AB7" w14:paraId="687E3DA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C5D1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FAB6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30D7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7A5A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A4D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store was last updated</w:t>
            </w:r>
          </w:p>
        </w:tc>
      </w:tr>
      <w:tr w:rsidR="00DD664F" w:rsidRPr="00FA1AB7" w14:paraId="6455F57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0F9C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F32E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3B2707" w14:textId="2013D964" w:rsidR="00DD664F" w:rsidRPr="00FA1AB7" w:rsidRDefault="000E01D0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archar</w:t>
            </w: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</w:t>
            </w:r>
            <w:r w:rsidR="00DD664F" w:rsidRPr="00FA1AB7">
              <w:rPr>
                <w:rFonts w:ascii="Arial" w:hAnsi="Arial" w:cs="Arial"/>
                <w:color w:val="1F1F1F"/>
                <w:sz w:val="18"/>
                <w:szCs w:val="18"/>
              </w:rPr>
              <w:t>(255)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55241E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574D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store image</w:t>
            </w:r>
          </w:p>
        </w:tc>
      </w:tr>
    </w:tbl>
    <w:p w14:paraId="50B77535" w14:textId="77777777" w:rsidR="00DD664F" w:rsidRPr="00FA1AB7" w:rsidRDefault="00DD664F" w:rsidP="00DD664F">
      <w:pPr>
        <w:rPr>
          <w:sz w:val="18"/>
          <w:szCs w:val="18"/>
        </w:rPr>
      </w:pPr>
    </w:p>
    <w:p w14:paraId="225A5B58" w14:textId="3A635E8B" w:rsidR="00DD664F" w:rsidRPr="00FA1AB7" w:rsidRDefault="00DD664F" w:rsidP="00DD664F">
      <w:pPr>
        <w:pStyle w:val="Heading2"/>
        <w:spacing w:before="0" w:after="240"/>
        <w:rPr>
          <w:b/>
          <w:bCs/>
          <w:sz w:val="22"/>
          <w:szCs w:val="18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4: products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572"/>
        <w:gridCol w:w="3020"/>
        <w:gridCol w:w="1453"/>
        <w:gridCol w:w="2404"/>
      </w:tblGrid>
      <w:tr w:rsidR="00DD664F" w:rsidRPr="00FA1AB7" w14:paraId="2317063D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F6F016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096B738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0FFCCA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05B701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EE9315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B70543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723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E6DD3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C07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7B7F4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CE46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product</w:t>
            </w:r>
          </w:p>
        </w:tc>
      </w:tr>
      <w:tr w:rsidR="00DD664F" w:rsidRPr="00FA1AB7" w14:paraId="1AC1D1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5C41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51BA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71B8A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C6F7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169E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where the product belongs (references stores)</w:t>
            </w:r>
          </w:p>
        </w:tc>
      </w:tr>
      <w:tr w:rsidR="00DD664F" w:rsidRPr="00FA1AB7" w14:paraId="572C570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C89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3E7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prodName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006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9B04A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ADC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Name of the product</w:t>
            </w:r>
          </w:p>
        </w:tc>
      </w:tr>
      <w:tr w:rsidR="00DD664F" w:rsidRPr="00FA1AB7" w14:paraId="674B19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13447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667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2A33B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0E9DA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C366C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product</w:t>
            </w:r>
          </w:p>
        </w:tc>
      </w:tr>
      <w:tr w:rsidR="00DD664F" w:rsidRPr="00FA1AB7" w14:paraId="455DDA8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2477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B2E2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prodPrice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26E0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8A95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678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product</w:t>
            </w:r>
          </w:p>
        </w:tc>
      </w:tr>
      <w:tr w:rsidR="00DD664F" w:rsidRPr="00FA1AB7" w14:paraId="4541DC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942D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5040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C8C96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E4339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9CDFC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product (e.g., active, inactive)</w:t>
            </w:r>
          </w:p>
        </w:tc>
      </w:tr>
      <w:tr w:rsidR="00DD664F" w:rsidRPr="00FA1AB7" w14:paraId="5FC05F1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A24F9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D2ED1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prod_img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DDE0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02E57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2A9C7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URL or path to the product image</w:t>
            </w:r>
          </w:p>
        </w:tc>
      </w:tr>
      <w:tr w:rsidR="00DD664F" w:rsidRPr="00FA1AB7" w14:paraId="6D0DE5F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0CA6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4E49B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prod_qnty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E793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2C68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662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in stock</w:t>
            </w:r>
          </w:p>
        </w:tc>
      </w:tr>
      <w:tr w:rsidR="00DD664F" w:rsidRPr="00FA1AB7" w14:paraId="2293BA0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3C3E3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2BF6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prod_add_date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DB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F3F4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5C50C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was added to the store</w:t>
            </w:r>
          </w:p>
        </w:tc>
      </w:tr>
      <w:tr w:rsidR="00DD664F" w:rsidRPr="00FA1AB7" w14:paraId="7481033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54B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2C8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refill_date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B7B29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B061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6C71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product needs to be restocked (optional)</w:t>
            </w:r>
          </w:p>
        </w:tc>
      </w:tr>
    </w:tbl>
    <w:p w14:paraId="1466306D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0B2A4DBB" w14:textId="112ECD98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5: </w:t>
      </w:r>
      <w:proofErr w:type="spellStart"/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orderItems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115"/>
        <w:gridCol w:w="3222"/>
        <w:gridCol w:w="1423"/>
        <w:gridCol w:w="2660"/>
      </w:tblGrid>
      <w:tr w:rsidR="00DD664F" w:rsidRPr="00FA1AB7" w14:paraId="45B53AA6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0F4B8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75EACF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61DE54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3F1D08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ED8941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6CBA04E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7D0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2351B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3BAB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1DFBE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C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the item belongs to (references orders)</w:t>
            </w:r>
          </w:p>
        </w:tc>
      </w:tr>
      <w:tr w:rsidR="00DD664F" w:rsidRPr="00FA1AB7" w14:paraId="6B20CD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BD0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60D8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349E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products(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4755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C96C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Product ID of the ordered item (references products)</w:t>
            </w:r>
          </w:p>
        </w:tc>
      </w:tr>
      <w:tr w:rsidR="00DD664F" w:rsidRPr="00FA1AB7" w14:paraId="5D07B56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794B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07A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5623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98622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FA86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Quantity of the product ordered</w:t>
            </w:r>
          </w:p>
        </w:tc>
      </w:tr>
      <w:tr w:rsidR="00DD664F" w:rsidRPr="00FA1AB7" w14:paraId="5CBF948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6C1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E8F5F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32358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3BE8C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5E4D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Price of the ordered product</w:t>
            </w:r>
          </w:p>
        </w:tc>
      </w:tr>
    </w:tbl>
    <w:p w14:paraId="3CB151C9" w14:textId="77777777" w:rsidR="00DD664F" w:rsidRPr="00FA1AB7" w:rsidRDefault="00DD664F" w:rsidP="00DD664F">
      <w:pPr>
        <w:rPr>
          <w:sz w:val="18"/>
          <w:szCs w:val="18"/>
        </w:rPr>
      </w:pPr>
    </w:p>
    <w:p w14:paraId="5B48E774" w14:textId="5E262B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Table 6: 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13"/>
        <w:gridCol w:w="3346"/>
        <w:gridCol w:w="1324"/>
        <w:gridCol w:w="2566"/>
      </w:tblGrid>
      <w:tr w:rsidR="00DD664F" w:rsidRPr="00FA1AB7" w14:paraId="67FAEAE2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6E42A9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4236A6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93751B3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46203D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F4F805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00FAA5D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11CE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1F414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19269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E9BC0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E0391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order</w:t>
            </w:r>
          </w:p>
        </w:tc>
      </w:tr>
      <w:tr w:rsidR="00DD664F" w:rsidRPr="00FA1AB7" w14:paraId="52BBE10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B9AA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CE2E6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D775E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31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E0AF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placed the order (references customers)</w:t>
            </w:r>
          </w:p>
        </w:tc>
      </w:tr>
      <w:tr w:rsidR="00DD664F" w:rsidRPr="00FA1AB7" w14:paraId="6BB1A25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3DE7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6A8C2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F262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B7A7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AA19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from where the order was placed (references stores)</w:t>
            </w:r>
          </w:p>
        </w:tc>
      </w:tr>
      <w:tr w:rsidR="00DD664F" w:rsidRPr="00FA1AB7" w14:paraId="349CB31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AEC10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ED0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52A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6CA71B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5374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order (e.g., pending, processing, shipped)</w:t>
            </w:r>
          </w:p>
        </w:tc>
      </w:tr>
      <w:tr w:rsidR="00DD664F" w:rsidRPr="00FA1AB7" w14:paraId="17947C3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07EE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171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4D53E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99D66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250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created</w:t>
            </w:r>
          </w:p>
        </w:tc>
      </w:tr>
      <w:tr w:rsidR="00DD664F" w:rsidRPr="00FA1AB7" w14:paraId="1D917D4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6DB4A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B740E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40E1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0511C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88938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order was last updated</w:t>
            </w:r>
          </w:p>
        </w:tc>
      </w:tr>
    </w:tbl>
    <w:p w14:paraId="717F4289" w14:textId="77777777" w:rsidR="00DD664F" w:rsidRPr="00FA1AB7" w:rsidRDefault="00DD664F" w:rsidP="00DD664F">
      <w:pPr>
        <w:rPr>
          <w:sz w:val="18"/>
          <w:szCs w:val="18"/>
        </w:rPr>
      </w:pPr>
    </w:p>
    <w:p w14:paraId="12682963" w14:textId="2A41D20A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7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57"/>
        <w:gridCol w:w="3235"/>
        <w:gridCol w:w="1294"/>
        <w:gridCol w:w="2738"/>
      </w:tblGrid>
      <w:tr w:rsidR="00DD664F" w:rsidRPr="00FA1AB7" w14:paraId="4F608830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1086AB2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7AF1FD30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08B0211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DB0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FDEBF5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B562D4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5569D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CA0CC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585C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DD7A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B1DC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customer</w:t>
            </w:r>
          </w:p>
        </w:tc>
      </w:tr>
      <w:tr w:rsidR="00DD664F" w:rsidRPr="00FA1AB7" w14:paraId="2EFEAE0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420D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B96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0C0BB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users(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298F6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6EFD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User ID associated with the customer (references users)</w:t>
            </w:r>
          </w:p>
        </w:tc>
      </w:tr>
      <w:tr w:rsidR="00DD664F" w:rsidRPr="00FA1AB7" w14:paraId="5CF10FA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66F65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046EF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custHist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220F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9F24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8F5D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order history</w:t>
            </w:r>
          </w:p>
        </w:tc>
      </w:tr>
      <w:tr w:rsidR="00DD664F" w:rsidRPr="00FA1AB7" w14:paraId="52E64F4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F2CE1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D9205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B9CD1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FCF8DD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42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Customer's 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wishlist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 xml:space="preserve"> of products</w:t>
            </w:r>
          </w:p>
        </w:tc>
      </w:tr>
      <w:tr w:rsidR="00DD664F" w:rsidRPr="00FA1AB7" w14:paraId="4BD4163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7CCC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C33B4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custCo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C586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304EC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A0BF3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Courses enrolled in by the customer</w:t>
            </w:r>
          </w:p>
        </w:tc>
      </w:tr>
      <w:tr w:rsidR="00DD664F" w:rsidRPr="00FA1AB7" w14:paraId="1AE20136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6429A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E82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custAddr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04F1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D39A8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89C1F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shipping address</w:t>
            </w:r>
          </w:p>
        </w:tc>
      </w:tr>
      <w:tr w:rsidR="00DD664F" w:rsidRPr="00FA1AB7" w14:paraId="32F86EA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5533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67F6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A18DB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C6B1C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DC76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customer (</w:t>
            </w:r>
          </w:p>
        </w:tc>
      </w:tr>
    </w:tbl>
    <w:p w14:paraId="7FBAA0A9" w14:textId="77777777" w:rsidR="00DD664F" w:rsidRPr="00FA1AB7" w:rsidRDefault="00DD664F" w:rsidP="00DD664F">
      <w:pPr>
        <w:rPr>
          <w:sz w:val="18"/>
          <w:szCs w:val="18"/>
        </w:rPr>
      </w:pPr>
    </w:p>
    <w:p w14:paraId="76BC8394" w14:textId="77777777" w:rsidR="00DD664F" w:rsidRPr="00FA1AB7" w:rsidRDefault="00DD664F" w:rsidP="00DD664F">
      <w:pPr>
        <w:rPr>
          <w:sz w:val="14"/>
          <w:szCs w:val="14"/>
        </w:rPr>
      </w:pPr>
    </w:p>
    <w:p w14:paraId="527E19FB" w14:textId="693009E9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8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payment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261"/>
        <w:gridCol w:w="3296"/>
        <w:gridCol w:w="1394"/>
        <w:gridCol w:w="2495"/>
      </w:tblGrid>
      <w:tr w:rsidR="00DD664F" w:rsidRPr="00FA1AB7" w14:paraId="40FA4D0A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AB79E3B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13E146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45A26F04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389C8FF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7F083BA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35816B8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6A43A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B1973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03BC8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6457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89BF6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payment</w:t>
            </w:r>
          </w:p>
        </w:tc>
      </w:tr>
      <w:tr w:rsidR="00DD664F" w:rsidRPr="00FA1AB7" w14:paraId="7993C504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7C7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7C898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B5FE8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F34BA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A9224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payment (references orders)</w:t>
            </w:r>
          </w:p>
        </w:tc>
      </w:tr>
      <w:tr w:rsidR="00DD664F" w:rsidRPr="00FA1AB7" w14:paraId="0C47985A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FA2D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B07BD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payAmnt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8CAA8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5A27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decimal(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10, 2)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7021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Amount paid for the order</w:t>
            </w:r>
          </w:p>
        </w:tc>
      </w:tr>
      <w:tr w:rsidR="00DD664F" w:rsidRPr="00FA1AB7" w14:paraId="6770239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AC7B8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AD04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E58B3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1A78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81B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status (e.g., pending, completed, failed)</w:t>
            </w:r>
          </w:p>
        </w:tc>
      </w:tr>
      <w:tr w:rsidR="00DD664F" w:rsidRPr="00FA1AB7" w14:paraId="4082D991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129C6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6932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payMethod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48FFF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8F64D1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1B7C7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Payment method used (e.g., credit card, debit card)</w:t>
            </w:r>
          </w:p>
        </w:tc>
      </w:tr>
      <w:tr w:rsidR="00DD664F" w:rsidRPr="00FA1AB7" w14:paraId="66ED775E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15E9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F6118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payDate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0A75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49AD9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94BB9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the payment was made</w:t>
            </w:r>
          </w:p>
        </w:tc>
      </w:tr>
      <w:tr w:rsidR="00DD664F" w:rsidRPr="00FA1AB7" w14:paraId="7A74D55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093BB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4400B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custBilling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DD542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255)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F197C2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7CD8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Customer's billing address</w:t>
            </w:r>
          </w:p>
        </w:tc>
      </w:tr>
      <w:tr w:rsidR="00DD664F" w:rsidRPr="00FA1AB7" w14:paraId="5186E6DF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2A2D6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C690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F5728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37881A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6D05D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payment (e.g., active, refunded)</w:t>
            </w:r>
          </w:p>
        </w:tc>
      </w:tr>
      <w:tr w:rsidR="00DD664F" w:rsidRPr="00FA1AB7" w14:paraId="0234A9B2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53CEF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374D9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A889B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B85F5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2D697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created</w:t>
            </w:r>
          </w:p>
        </w:tc>
      </w:tr>
      <w:tr w:rsidR="00DD664F" w:rsidRPr="00FA1AB7" w14:paraId="456682B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5EB7A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B85F0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228C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NULL, DEFAULT: CURRENT_TIMESTAMP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81491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timestamp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DE621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Date and time the payment was last updated</w:t>
            </w:r>
          </w:p>
        </w:tc>
      </w:tr>
    </w:tbl>
    <w:p w14:paraId="08B1AFAE" w14:textId="77777777" w:rsidR="00DD664F" w:rsidRPr="00FA1AB7" w:rsidRDefault="00DD664F" w:rsidP="00DD664F">
      <w:pPr>
        <w:spacing w:after="240"/>
        <w:rPr>
          <w:sz w:val="18"/>
          <w:szCs w:val="18"/>
        </w:rPr>
      </w:pPr>
    </w:p>
    <w:p w14:paraId="49F24228" w14:textId="565260B9" w:rsidR="00DD664F" w:rsidRPr="00FA1AB7" w:rsidRDefault="00DD664F" w:rsidP="00DD664F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 w:rsidR="001911EE">
        <w:rPr>
          <w:rFonts w:ascii="Arial" w:hAnsi="Arial" w:cs="Arial"/>
          <w:b/>
          <w:bCs/>
          <w:color w:val="1F1F1F"/>
          <w:sz w:val="20"/>
          <w:szCs w:val="20"/>
        </w:rPr>
        <w:t>9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>: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21"/>
        <w:gridCol w:w="3014"/>
        <w:gridCol w:w="1376"/>
        <w:gridCol w:w="2545"/>
      </w:tblGrid>
      <w:tr w:rsidR="00DD664F" w:rsidRPr="00FA1AB7" w14:paraId="5D17486C" w14:textId="77777777" w:rsidTr="00DD664F">
        <w:trPr>
          <w:tblHeader/>
        </w:trPr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DE0CD5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432C0D9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1D25D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B4271BE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0" w:type="auto"/>
            <w:shd w:val="clear" w:color="auto" w:fill="F0F4F9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5F12536C" w14:textId="77777777" w:rsidR="00DD664F" w:rsidRPr="00FA1AB7" w:rsidRDefault="00DD664F" w:rsidP="00DD664F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DD664F" w:rsidRPr="00FA1AB7" w14:paraId="795D1C4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2508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8C14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BAD5D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AB9E2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DE5B2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Unique identifier for the feedback</w:t>
            </w:r>
          </w:p>
        </w:tc>
      </w:tr>
      <w:tr w:rsidR="00DD664F" w:rsidRPr="00FA1AB7" w14:paraId="5551BE50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13842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C0847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A7601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customers(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1F151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7839E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Customer ID who submitted the feedback (references customers)</w:t>
            </w:r>
          </w:p>
        </w:tc>
      </w:tr>
      <w:tr w:rsidR="00DD664F" w:rsidRPr="00FA1AB7" w14:paraId="7086A385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FEDEC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5385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3FE08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stores(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4D92E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5CA08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Store ID the feedback is about (references stores)</w:t>
            </w:r>
          </w:p>
        </w:tc>
      </w:tr>
      <w:tr w:rsidR="00DD664F" w:rsidRPr="00FA1AB7" w14:paraId="6CB6A59C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C0E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0B78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relatedOrderId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1DCA7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FOREIGN KEY REFERENCES orders(</w:t>
            </w: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orderId</w:t>
            </w:r>
            <w:proofErr w:type="spell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), 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ED050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5E60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Order ID associated with the feedback (references orders)</w:t>
            </w:r>
          </w:p>
        </w:tc>
      </w:tr>
      <w:tr w:rsidR="00DD664F" w:rsidRPr="00FA1AB7" w14:paraId="7E02E288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C304F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D60A10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feedType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CC699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6BE407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7B18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Type of feedback (e.g., product review, service feedback)</w:t>
            </w:r>
          </w:p>
        </w:tc>
      </w:tr>
      <w:tr w:rsidR="00DD664F" w:rsidRPr="00FA1AB7" w14:paraId="64CDD7E3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B96EB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D977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feedCat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D0810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NOT NULL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F30CAA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3999C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Category of feedback (e.g., positive, negative)</w:t>
            </w:r>
          </w:p>
        </w:tc>
      </w:tr>
      <w:tr w:rsidR="00DD664F" w:rsidRPr="00FA1AB7" w14:paraId="0E8A3B7D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002D2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D9069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feedDesc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DE693B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text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77D3DF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08113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 of the feedback</w:t>
            </w:r>
          </w:p>
        </w:tc>
      </w:tr>
      <w:tr w:rsidR="00DD664F" w:rsidRPr="00FA1AB7" w14:paraId="77165D39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8D438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924FD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feedRat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0CFF35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A77EE1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BB436C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Rating provided by the customer (optional)</w:t>
            </w:r>
          </w:p>
        </w:tc>
      </w:tr>
      <w:tr w:rsidR="00DD664F" w:rsidRPr="00FA1AB7" w14:paraId="43DC543B" w14:textId="77777777" w:rsidTr="00DD664F"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034F7D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0D4AF3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spell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feedStat</w:t>
            </w:r>
            <w:proofErr w:type="spellEnd"/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10C44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proofErr w:type="gramStart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varchar(</w:t>
            </w:r>
            <w:proofErr w:type="gramEnd"/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50)</w:t>
            </w: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406B30" w14:textId="77777777" w:rsidR="00DD664F" w:rsidRPr="00FA1AB7" w:rsidRDefault="00DD664F" w:rsidP="00DD664F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4F9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5CEC26" w14:textId="77777777" w:rsidR="00DD664F" w:rsidRPr="00FA1AB7" w:rsidRDefault="00DD664F" w:rsidP="00DD664F">
            <w:pPr>
              <w:pStyle w:val="NormalWeb"/>
              <w:spacing w:before="0" w:beforeAutospacing="0" w:after="120" w:afterAutospacing="0"/>
              <w:rPr>
                <w:sz w:val="20"/>
                <w:szCs w:val="20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Status of the feedback (e.g., pending, addressed)</w:t>
            </w:r>
          </w:p>
        </w:tc>
      </w:tr>
    </w:tbl>
    <w:p w14:paraId="0D4587AE" w14:textId="77777777" w:rsidR="002305CE" w:rsidRDefault="002305CE" w:rsidP="00DD664F">
      <w:pPr>
        <w:rPr>
          <w:sz w:val="18"/>
          <w:szCs w:val="18"/>
        </w:rPr>
      </w:pPr>
    </w:p>
    <w:p w14:paraId="1DB11AC2" w14:textId="09747033" w:rsidR="0079175D" w:rsidRPr="00FA1AB7" w:rsidRDefault="0079175D" w:rsidP="0079175D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>
        <w:rPr>
          <w:rFonts w:ascii="Arial" w:hAnsi="Arial" w:cs="Arial"/>
          <w:b/>
          <w:bCs/>
          <w:color w:val="1F1F1F"/>
          <w:sz w:val="20"/>
          <w:szCs w:val="20"/>
        </w:rPr>
        <w:t>10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1F1F1F"/>
          <w:sz w:val="20"/>
          <w:szCs w:val="20"/>
        </w:rPr>
        <w:t>Instructor</w:t>
      </w:r>
    </w:p>
    <w:p w14:paraId="7B6375FC" w14:textId="77777777" w:rsidR="0079175D" w:rsidRDefault="0079175D" w:rsidP="00DD664F">
      <w:pPr>
        <w:rPr>
          <w:sz w:val="18"/>
          <w:szCs w:val="1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59"/>
        <w:gridCol w:w="1803"/>
        <w:gridCol w:w="2187"/>
        <w:gridCol w:w="1802"/>
        <w:gridCol w:w="1799"/>
      </w:tblGrid>
      <w:tr w:rsidR="00AD48EF" w14:paraId="223A254F" w14:textId="77777777" w:rsidTr="00EE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26437CD" w14:textId="218C0AE0" w:rsidR="00AD48EF" w:rsidRDefault="00AD48EF" w:rsidP="00AD48EF">
            <w:pPr>
              <w:rPr>
                <w:sz w:val="18"/>
                <w:szCs w:val="18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Serial No</w:t>
            </w:r>
          </w:p>
        </w:tc>
        <w:tc>
          <w:tcPr>
            <w:tcW w:w="1803" w:type="dxa"/>
          </w:tcPr>
          <w:p w14:paraId="19BD7D21" w14:textId="1489F0AB" w:rsidR="00AD48EF" w:rsidRDefault="00AD48EF" w:rsidP="00AD4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Field Name</w:t>
            </w:r>
          </w:p>
        </w:tc>
        <w:tc>
          <w:tcPr>
            <w:tcW w:w="2187" w:type="dxa"/>
          </w:tcPr>
          <w:p w14:paraId="157623AC" w14:textId="0AE299EE" w:rsidR="00AD48EF" w:rsidRDefault="00AD48EF" w:rsidP="00AD4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Key Constraints</w:t>
            </w:r>
          </w:p>
        </w:tc>
        <w:tc>
          <w:tcPr>
            <w:tcW w:w="1802" w:type="dxa"/>
          </w:tcPr>
          <w:p w14:paraId="7043384D" w14:textId="3237EFB7" w:rsidR="00AD48EF" w:rsidRDefault="00AD48EF" w:rsidP="00AD4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Datatype (Size)</w:t>
            </w:r>
          </w:p>
        </w:tc>
        <w:tc>
          <w:tcPr>
            <w:tcW w:w="1799" w:type="dxa"/>
          </w:tcPr>
          <w:p w14:paraId="5DD3D25D" w14:textId="26F4186C" w:rsidR="00AD48EF" w:rsidRDefault="00AD48EF" w:rsidP="00AD4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1AB7">
              <w:rPr>
                <w:rFonts w:ascii="Arial" w:hAnsi="Arial" w:cs="Arial"/>
                <w:color w:val="1F1F1F"/>
                <w:sz w:val="18"/>
                <w:szCs w:val="18"/>
              </w:rPr>
              <w:t>Description</w:t>
            </w:r>
          </w:p>
        </w:tc>
      </w:tr>
      <w:tr w:rsidR="00AD48EF" w14:paraId="60248F9E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BB61447" w14:textId="7D59B202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1803" w:type="dxa"/>
          </w:tcPr>
          <w:p w14:paraId="0334B3B3" w14:textId="750F0191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instId</w:t>
            </w:r>
            <w:proofErr w:type="spellEnd"/>
          </w:p>
        </w:tc>
        <w:tc>
          <w:tcPr>
            <w:tcW w:w="2187" w:type="dxa"/>
          </w:tcPr>
          <w:p w14:paraId="17DE8D95" w14:textId="5BBC07D8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PRIMARY KEY, AUTO_INCREMENT</w:t>
            </w:r>
          </w:p>
        </w:tc>
        <w:tc>
          <w:tcPr>
            <w:tcW w:w="1802" w:type="dxa"/>
          </w:tcPr>
          <w:p w14:paraId="4FEA3F68" w14:textId="5785C029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int</w:t>
            </w:r>
          </w:p>
        </w:tc>
        <w:tc>
          <w:tcPr>
            <w:tcW w:w="1799" w:type="dxa"/>
          </w:tcPr>
          <w:p w14:paraId="688F650D" w14:textId="4129C4CE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Unique identifier for the instructor</w:t>
            </w:r>
          </w:p>
        </w:tc>
      </w:tr>
      <w:tr w:rsidR="00AD48EF" w14:paraId="1659D0F1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A68FD0" w14:textId="7A6FD97D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1803" w:type="dxa"/>
          </w:tcPr>
          <w:p w14:paraId="11E82297" w14:textId="2FF79BA1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userId</w:t>
            </w:r>
            <w:proofErr w:type="spellEnd"/>
          </w:p>
        </w:tc>
        <w:tc>
          <w:tcPr>
            <w:tcW w:w="2187" w:type="dxa"/>
          </w:tcPr>
          <w:p w14:paraId="1183B06F" w14:textId="491A35D9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FOREIGN KEY REFERENCES users(</w:t>
            </w: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userId</w:t>
            </w:r>
            <w:proofErr w:type="spellEnd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), NOT NULL</w:t>
            </w:r>
          </w:p>
        </w:tc>
        <w:tc>
          <w:tcPr>
            <w:tcW w:w="1802" w:type="dxa"/>
          </w:tcPr>
          <w:p w14:paraId="041440EF" w14:textId="0D908ED1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uuid</w:t>
            </w:r>
            <w:proofErr w:type="spellEnd"/>
          </w:p>
        </w:tc>
        <w:tc>
          <w:tcPr>
            <w:tcW w:w="1799" w:type="dxa"/>
          </w:tcPr>
          <w:p w14:paraId="180BC38E" w14:textId="7DC39840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User ID associated with the instructor (references users)</w:t>
            </w:r>
          </w:p>
        </w:tc>
      </w:tr>
      <w:tr w:rsidR="00AD48EF" w14:paraId="015E497F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B1636D" w14:textId="53B4D585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1803" w:type="dxa"/>
          </w:tcPr>
          <w:p w14:paraId="46401714" w14:textId="5B703C56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instName</w:t>
            </w:r>
            <w:proofErr w:type="spellEnd"/>
          </w:p>
        </w:tc>
        <w:tc>
          <w:tcPr>
            <w:tcW w:w="2187" w:type="dxa"/>
          </w:tcPr>
          <w:p w14:paraId="23C222E0" w14:textId="7BC79418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NOT NULL</w:t>
            </w:r>
          </w:p>
        </w:tc>
        <w:tc>
          <w:tcPr>
            <w:tcW w:w="1802" w:type="dxa"/>
          </w:tcPr>
          <w:p w14:paraId="69C09F39" w14:textId="3289494A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varchar(</w:t>
            </w:r>
            <w:proofErr w:type="gramEnd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255)</w:t>
            </w:r>
          </w:p>
        </w:tc>
        <w:tc>
          <w:tcPr>
            <w:tcW w:w="1799" w:type="dxa"/>
          </w:tcPr>
          <w:p w14:paraId="1DA94239" w14:textId="57CD7D5D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Full Name of the Instructor</w:t>
            </w:r>
          </w:p>
        </w:tc>
      </w:tr>
      <w:tr w:rsidR="00AD48EF" w14:paraId="013C2455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3636E0" w14:textId="014F3EB1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1803" w:type="dxa"/>
          </w:tcPr>
          <w:p w14:paraId="4FE3E985" w14:textId="5824C0F9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instBio</w:t>
            </w:r>
            <w:proofErr w:type="spellEnd"/>
          </w:p>
        </w:tc>
        <w:tc>
          <w:tcPr>
            <w:tcW w:w="2187" w:type="dxa"/>
          </w:tcPr>
          <w:p w14:paraId="758276DB" w14:textId="1B2D4199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146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NOT NULL</w:t>
            </w:r>
          </w:p>
        </w:tc>
        <w:tc>
          <w:tcPr>
            <w:tcW w:w="1802" w:type="dxa"/>
          </w:tcPr>
          <w:p w14:paraId="2916A87F" w14:textId="165858AF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text</w:t>
            </w:r>
          </w:p>
        </w:tc>
        <w:tc>
          <w:tcPr>
            <w:tcW w:w="1799" w:type="dxa"/>
          </w:tcPr>
          <w:p w14:paraId="654ACA34" w14:textId="43EEF3A0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Instructor's Biography or Description</w:t>
            </w:r>
          </w:p>
        </w:tc>
      </w:tr>
      <w:tr w:rsidR="00AD48EF" w14:paraId="6681C6A2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B4A7285" w14:textId="603A41F1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1803" w:type="dxa"/>
          </w:tcPr>
          <w:p w14:paraId="72184782" w14:textId="3600B057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instExpertise</w:t>
            </w:r>
            <w:proofErr w:type="spellEnd"/>
          </w:p>
        </w:tc>
        <w:tc>
          <w:tcPr>
            <w:tcW w:w="2187" w:type="dxa"/>
          </w:tcPr>
          <w:p w14:paraId="287C40E3" w14:textId="323A410E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146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NOT NULL</w:t>
            </w:r>
          </w:p>
        </w:tc>
        <w:tc>
          <w:tcPr>
            <w:tcW w:w="1802" w:type="dxa"/>
          </w:tcPr>
          <w:p w14:paraId="41D20547" w14:textId="564EDC48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text</w:t>
            </w:r>
          </w:p>
        </w:tc>
        <w:tc>
          <w:tcPr>
            <w:tcW w:w="1799" w:type="dxa"/>
          </w:tcPr>
          <w:p w14:paraId="31215334" w14:textId="410525FB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Instructor's areas of expertise</w:t>
            </w:r>
          </w:p>
        </w:tc>
      </w:tr>
      <w:tr w:rsidR="00AD48EF" w14:paraId="68C30026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9AB1BAB" w14:textId="24BB1D30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6</w:t>
            </w:r>
          </w:p>
        </w:tc>
        <w:tc>
          <w:tcPr>
            <w:tcW w:w="1803" w:type="dxa"/>
          </w:tcPr>
          <w:p w14:paraId="64517012" w14:textId="395B7CFA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2187" w:type="dxa"/>
          </w:tcPr>
          <w:p w14:paraId="23455388" w14:textId="7FDE91F2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146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NOT NULL</w:t>
            </w:r>
          </w:p>
        </w:tc>
        <w:tc>
          <w:tcPr>
            <w:tcW w:w="1802" w:type="dxa"/>
          </w:tcPr>
          <w:p w14:paraId="35A25EF3" w14:textId="2A65A487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varchar(</w:t>
            </w:r>
            <w:proofErr w:type="gramEnd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50)</w:t>
            </w:r>
          </w:p>
        </w:tc>
        <w:tc>
          <w:tcPr>
            <w:tcW w:w="1799" w:type="dxa"/>
          </w:tcPr>
          <w:p w14:paraId="31216240" w14:textId="7D8ED463" w:rsidR="00AD48EF" w:rsidRDefault="00AD48EF" w:rsidP="00AD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Status of the instructor (e.g., active, inactive)</w:t>
            </w:r>
          </w:p>
        </w:tc>
      </w:tr>
      <w:tr w:rsidR="00AD48EF" w14:paraId="36B66E5B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825EB2" w14:textId="28D81815" w:rsidR="00AD48EF" w:rsidRDefault="00AD48EF" w:rsidP="00AD48EF">
            <w:pPr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1803" w:type="dxa"/>
          </w:tcPr>
          <w:p w14:paraId="3E77CC6C" w14:textId="052095FB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createdAt</w:t>
            </w:r>
            <w:proofErr w:type="spellEnd"/>
          </w:p>
        </w:tc>
        <w:tc>
          <w:tcPr>
            <w:tcW w:w="2187" w:type="dxa"/>
          </w:tcPr>
          <w:p w14:paraId="14EA2B72" w14:textId="4E266213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NOT NULL, DEFAULT: CURRENT_TIMESTAMP</w:t>
            </w:r>
          </w:p>
        </w:tc>
        <w:tc>
          <w:tcPr>
            <w:tcW w:w="1802" w:type="dxa"/>
          </w:tcPr>
          <w:p w14:paraId="76917094" w14:textId="318D4CF8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timestamp</w:t>
            </w:r>
          </w:p>
        </w:tc>
        <w:tc>
          <w:tcPr>
            <w:tcW w:w="1799" w:type="dxa"/>
          </w:tcPr>
          <w:p w14:paraId="4498D880" w14:textId="14CE864F" w:rsidR="00AD48EF" w:rsidRDefault="00AD48EF" w:rsidP="00AD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175D">
              <w:rPr>
                <w:rFonts w:ascii="Times New Roman" w:eastAsia="Times New Roman" w:hAnsi="Times New Roman" w:cs="Times New Roman"/>
                <w:sz w:val="18"/>
                <w:szCs w:val="18"/>
                <w:lang w:val="en-IN" w:eastAsia="en-IN"/>
              </w:rPr>
              <w:t>Date and time the instructor record was created</w:t>
            </w:r>
          </w:p>
        </w:tc>
      </w:tr>
    </w:tbl>
    <w:p w14:paraId="60610696" w14:textId="09AFAF8A" w:rsidR="0079175D" w:rsidRDefault="0079175D" w:rsidP="00DD664F">
      <w:pPr>
        <w:rPr>
          <w:sz w:val="18"/>
          <w:szCs w:val="18"/>
        </w:rPr>
      </w:pPr>
    </w:p>
    <w:p w14:paraId="24FEC9CE" w14:textId="77777777" w:rsidR="0079224E" w:rsidRDefault="0079224E" w:rsidP="0079224E">
      <w:pPr>
        <w:rPr>
          <w:sz w:val="18"/>
          <w:szCs w:val="18"/>
        </w:rPr>
      </w:pPr>
    </w:p>
    <w:p w14:paraId="689B167E" w14:textId="77777777" w:rsidR="0079224E" w:rsidRDefault="0079224E" w:rsidP="0079224E">
      <w:pPr>
        <w:rPr>
          <w:sz w:val="18"/>
          <w:szCs w:val="18"/>
        </w:rPr>
      </w:pPr>
    </w:p>
    <w:p w14:paraId="36C8A9B3" w14:textId="77777777" w:rsidR="0079224E" w:rsidRDefault="0079224E" w:rsidP="0079224E">
      <w:pPr>
        <w:rPr>
          <w:sz w:val="18"/>
          <w:szCs w:val="18"/>
        </w:rPr>
      </w:pPr>
    </w:p>
    <w:p w14:paraId="197A39F4" w14:textId="77777777" w:rsidR="0079224E" w:rsidRDefault="0079224E" w:rsidP="0079224E">
      <w:pPr>
        <w:rPr>
          <w:sz w:val="18"/>
          <w:szCs w:val="18"/>
        </w:rPr>
      </w:pPr>
    </w:p>
    <w:p w14:paraId="14A13174" w14:textId="77777777" w:rsidR="0079224E" w:rsidRDefault="0079224E" w:rsidP="0079224E">
      <w:pPr>
        <w:rPr>
          <w:sz w:val="18"/>
          <w:szCs w:val="18"/>
        </w:rPr>
      </w:pPr>
    </w:p>
    <w:p w14:paraId="5D90A21A" w14:textId="6B157B95" w:rsidR="0079224E" w:rsidRPr="00FA1AB7" w:rsidRDefault="0079224E" w:rsidP="0079224E">
      <w:pPr>
        <w:pStyle w:val="NormalWeb"/>
        <w:spacing w:before="0" w:beforeAutospacing="0" w:after="240" w:afterAutospacing="0"/>
        <w:rPr>
          <w:sz w:val="16"/>
          <w:szCs w:val="16"/>
        </w:rPr>
      </w:pP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Table </w:t>
      </w:r>
      <w:r>
        <w:rPr>
          <w:rFonts w:ascii="Arial" w:hAnsi="Arial" w:cs="Arial"/>
          <w:b/>
          <w:bCs/>
          <w:color w:val="1F1F1F"/>
          <w:sz w:val="20"/>
          <w:szCs w:val="20"/>
        </w:rPr>
        <w:t>11</w:t>
      </w:r>
      <w:r w:rsidRPr="00FA1AB7">
        <w:rPr>
          <w:rFonts w:ascii="Arial" w:hAnsi="Arial" w:cs="Arial"/>
          <w:b/>
          <w:bCs/>
          <w:color w:val="1F1F1F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1F1F1F"/>
          <w:sz w:val="20"/>
          <w:szCs w:val="20"/>
        </w:rPr>
        <w:t>Course</w:t>
      </w:r>
    </w:p>
    <w:p w14:paraId="1F0F3206" w14:textId="77777777" w:rsidR="0079224E" w:rsidRDefault="0079224E" w:rsidP="00DD664F">
      <w:pPr>
        <w:rPr>
          <w:sz w:val="18"/>
          <w:szCs w:val="1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60"/>
        <w:gridCol w:w="1809"/>
        <w:gridCol w:w="2698"/>
        <w:gridCol w:w="1717"/>
        <w:gridCol w:w="1666"/>
      </w:tblGrid>
      <w:tr w:rsidR="0079224E" w14:paraId="5F8B90E8" w14:textId="77777777" w:rsidTr="00EE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DB6FA17" w14:textId="7B39690B" w:rsidR="0079224E" w:rsidRPr="0079224E" w:rsidRDefault="0079224E" w:rsidP="0079224E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Serial No</w:t>
            </w:r>
          </w:p>
        </w:tc>
        <w:tc>
          <w:tcPr>
            <w:tcW w:w="1809" w:type="dxa"/>
          </w:tcPr>
          <w:p w14:paraId="5FA5131A" w14:textId="647FCC78" w:rsidR="0079224E" w:rsidRPr="0079224E" w:rsidRDefault="0079224E" w:rsidP="0079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Field Name</w:t>
            </w:r>
          </w:p>
        </w:tc>
        <w:tc>
          <w:tcPr>
            <w:tcW w:w="2698" w:type="dxa"/>
          </w:tcPr>
          <w:p w14:paraId="5ADAC8FA" w14:textId="15D41301" w:rsidR="0079224E" w:rsidRPr="0079224E" w:rsidRDefault="0079224E" w:rsidP="0079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Key Constraints</w:t>
            </w:r>
          </w:p>
        </w:tc>
        <w:tc>
          <w:tcPr>
            <w:tcW w:w="1717" w:type="dxa"/>
          </w:tcPr>
          <w:p w14:paraId="165CF451" w14:textId="03E9C710" w:rsidR="0079224E" w:rsidRPr="0079224E" w:rsidRDefault="0079224E" w:rsidP="0079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Datatype (Size)</w:t>
            </w:r>
          </w:p>
        </w:tc>
        <w:tc>
          <w:tcPr>
            <w:tcW w:w="1666" w:type="dxa"/>
          </w:tcPr>
          <w:p w14:paraId="07158492" w14:textId="3A865F0B" w:rsidR="0079224E" w:rsidRPr="0079224E" w:rsidRDefault="0079224E" w:rsidP="0079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Description</w:t>
            </w:r>
          </w:p>
        </w:tc>
      </w:tr>
      <w:tr w:rsidR="0079224E" w14:paraId="5506AE6F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842F325" w14:textId="4FF9059B" w:rsidR="0079224E" w:rsidRPr="0079224E" w:rsidRDefault="0079224E" w:rsidP="0079224E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1</w:t>
            </w:r>
          </w:p>
        </w:tc>
        <w:tc>
          <w:tcPr>
            <w:tcW w:w="1809" w:type="dxa"/>
          </w:tcPr>
          <w:p w14:paraId="0B768446" w14:textId="1F58F8A2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courseId</w:t>
            </w:r>
            <w:proofErr w:type="spellEnd"/>
          </w:p>
        </w:tc>
        <w:tc>
          <w:tcPr>
            <w:tcW w:w="2698" w:type="dxa"/>
          </w:tcPr>
          <w:p w14:paraId="5CBD1CE3" w14:textId="334712DA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PRIMARY KEY, AUTO_INCREMENT</w:t>
            </w:r>
          </w:p>
        </w:tc>
        <w:tc>
          <w:tcPr>
            <w:tcW w:w="1717" w:type="dxa"/>
          </w:tcPr>
          <w:p w14:paraId="5E0A17CA" w14:textId="48AB1148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int</w:t>
            </w:r>
          </w:p>
        </w:tc>
        <w:tc>
          <w:tcPr>
            <w:tcW w:w="1666" w:type="dxa"/>
          </w:tcPr>
          <w:p w14:paraId="443F8CBB" w14:textId="65C2DA0F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Unique identifier for the course</w:t>
            </w:r>
          </w:p>
        </w:tc>
      </w:tr>
      <w:tr w:rsidR="0079224E" w14:paraId="36C90A4B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C5EC39E" w14:textId="7F3468A8" w:rsidR="0079224E" w:rsidRPr="0079224E" w:rsidRDefault="0079224E" w:rsidP="0079224E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2</w:t>
            </w:r>
          </w:p>
        </w:tc>
        <w:tc>
          <w:tcPr>
            <w:tcW w:w="1809" w:type="dxa"/>
          </w:tcPr>
          <w:p w14:paraId="5A8388CC" w14:textId="189FF4DD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instId</w:t>
            </w:r>
            <w:proofErr w:type="spellEnd"/>
          </w:p>
        </w:tc>
        <w:tc>
          <w:tcPr>
            <w:tcW w:w="2698" w:type="dxa"/>
          </w:tcPr>
          <w:p w14:paraId="0323D274" w14:textId="4B817144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FOREIGN KEY REFERENCES Instructor(</w:t>
            </w:r>
            <w:proofErr w:type="spellStart"/>
            <w:r w:rsidRPr="0079224E">
              <w:rPr>
                <w:sz w:val="18"/>
                <w:szCs w:val="18"/>
              </w:rPr>
              <w:t>instId</w:t>
            </w:r>
            <w:proofErr w:type="spellEnd"/>
            <w:r w:rsidRPr="0079224E">
              <w:rPr>
                <w:sz w:val="18"/>
                <w:szCs w:val="18"/>
              </w:rPr>
              <w:t>), NOT NULL</w:t>
            </w:r>
          </w:p>
        </w:tc>
        <w:tc>
          <w:tcPr>
            <w:tcW w:w="1717" w:type="dxa"/>
          </w:tcPr>
          <w:p w14:paraId="104D658A" w14:textId="3FE31346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int</w:t>
            </w:r>
          </w:p>
        </w:tc>
        <w:tc>
          <w:tcPr>
            <w:tcW w:w="1666" w:type="dxa"/>
          </w:tcPr>
          <w:p w14:paraId="043D17DC" w14:textId="0567288B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Instructor ID associated with the course (references Instructor)</w:t>
            </w:r>
          </w:p>
        </w:tc>
      </w:tr>
      <w:tr w:rsidR="0079224E" w14:paraId="75DC903C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599CC200" w14:textId="618B143E" w:rsidR="0079224E" w:rsidRPr="0079224E" w:rsidRDefault="0079224E" w:rsidP="0079224E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3</w:t>
            </w:r>
          </w:p>
        </w:tc>
        <w:tc>
          <w:tcPr>
            <w:tcW w:w="1809" w:type="dxa"/>
          </w:tcPr>
          <w:p w14:paraId="6DCB6346" w14:textId="2F946DC2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2698" w:type="dxa"/>
          </w:tcPr>
          <w:p w14:paraId="2EAC5623" w14:textId="6C438025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24715129" w14:textId="7497EF05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255)</w:t>
            </w:r>
          </w:p>
        </w:tc>
        <w:tc>
          <w:tcPr>
            <w:tcW w:w="1666" w:type="dxa"/>
          </w:tcPr>
          <w:p w14:paraId="2A436092" w14:textId="03B97C18" w:rsidR="0079224E" w:rsidRPr="0079224E" w:rsidRDefault="0079224E" w:rsidP="00792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Name of the course</w:t>
            </w:r>
          </w:p>
        </w:tc>
      </w:tr>
      <w:tr w:rsidR="003A7A20" w14:paraId="69976248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9964DC7" w14:textId="7DDA6022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4</w:t>
            </w:r>
          </w:p>
        </w:tc>
        <w:tc>
          <w:tcPr>
            <w:tcW w:w="1809" w:type="dxa"/>
          </w:tcPr>
          <w:p w14:paraId="06328810" w14:textId="3DA6FA21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courseDesc</w:t>
            </w:r>
            <w:proofErr w:type="spellEnd"/>
          </w:p>
        </w:tc>
        <w:tc>
          <w:tcPr>
            <w:tcW w:w="2698" w:type="dxa"/>
          </w:tcPr>
          <w:p w14:paraId="5B9A8D33" w14:textId="27F6BA83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5327D0FE" w14:textId="5D4D6797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255)</w:t>
            </w:r>
          </w:p>
        </w:tc>
        <w:tc>
          <w:tcPr>
            <w:tcW w:w="1666" w:type="dxa"/>
          </w:tcPr>
          <w:p w14:paraId="39897697" w14:textId="0C37D709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Description of the course</w:t>
            </w:r>
          </w:p>
        </w:tc>
      </w:tr>
      <w:tr w:rsidR="003A7A20" w14:paraId="6DD1B599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FA265C8" w14:textId="46EB9AA2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5</w:t>
            </w:r>
          </w:p>
        </w:tc>
        <w:tc>
          <w:tcPr>
            <w:tcW w:w="1809" w:type="dxa"/>
          </w:tcPr>
          <w:p w14:paraId="44278CA3" w14:textId="57980760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courseLevel</w:t>
            </w:r>
            <w:proofErr w:type="spellEnd"/>
          </w:p>
        </w:tc>
        <w:tc>
          <w:tcPr>
            <w:tcW w:w="2698" w:type="dxa"/>
          </w:tcPr>
          <w:p w14:paraId="3C4B211B" w14:textId="3F5DEEB5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2941E51F" w14:textId="153FF879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50)</w:t>
            </w:r>
          </w:p>
        </w:tc>
        <w:tc>
          <w:tcPr>
            <w:tcW w:w="1666" w:type="dxa"/>
          </w:tcPr>
          <w:p w14:paraId="5FFFA7B5" w14:textId="55413B00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Level of the course (e.g., Beginner, Intermediate, Advanced)</w:t>
            </w:r>
          </w:p>
        </w:tc>
      </w:tr>
      <w:tr w:rsidR="003A7A20" w14:paraId="5B37FCA5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C10851A" w14:textId="1C9F9297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6</w:t>
            </w:r>
          </w:p>
        </w:tc>
        <w:tc>
          <w:tcPr>
            <w:tcW w:w="1809" w:type="dxa"/>
          </w:tcPr>
          <w:p w14:paraId="50CF2B7C" w14:textId="30C77F3A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courseDuration</w:t>
            </w:r>
            <w:proofErr w:type="spellEnd"/>
          </w:p>
        </w:tc>
        <w:tc>
          <w:tcPr>
            <w:tcW w:w="2698" w:type="dxa"/>
          </w:tcPr>
          <w:p w14:paraId="36C40366" w14:textId="119B7BA9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18C3213F" w14:textId="522BE87D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50)</w:t>
            </w:r>
          </w:p>
        </w:tc>
        <w:tc>
          <w:tcPr>
            <w:tcW w:w="1666" w:type="dxa"/>
          </w:tcPr>
          <w:p w14:paraId="10DF226A" w14:textId="42815AD2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Duration of the course (e.g., "2 weeks", "3 months")</w:t>
            </w:r>
          </w:p>
        </w:tc>
      </w:tr>
      <w:tr w:rsidR="003A7A20" w14:paraId="31BD0F4B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07A8827" w14:textId="6FB10446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7</w:t>
            </w:r>
          </w:p>
        </w:tc>
        <w:tc>
          <w:tcPr>
            <w:tcW w:w="1809" w:type="dxa"/>
          </w:tcPr>
          <w:p w14:paraId="67C61C07" w14:textId="74FDD827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coursePrice</w:t>
            </w:r>
            <w:proofErr w:type="spellEnd"/>
          </w:p>
        </w:tc>
        <w:tc>
          <w:tcPr>
            <w:tcW w:w="2698" w:type="dxa"/>
          </w:tcPr>
          <w:p w14:paraId="362E2CE8" w14:textId="14E3B712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247D9D7E" w14:textId="7982D587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decimal(</w:t>
            </w:r>
            <w:proofErr w:type="gramEnd"/>
            <w:r w:rsidRPr="0079224E">
              <w:rPr>
                <w:sz w:val="18"/>
                <w:szCs w:val="18"/>
              </w:rPr>
              <w:t>10, 2)</w:t>
            </w:r>
          </w:p>
        </w:tc>
        <w:tc>
          <w:tcPr>
            <w:tcW w:w="1666" w:type="dxa"/>
          </w:tcPr>
          <w:p w14:paraId="020FC31E" w14:textId="778612BC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Price of the course</w:t>
            </w:r>
          </w:p>
        </w:tc>
      </w:tr>
      <w:tr w:rsidR="003A7A20" w14:paraId="40972B7B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515A0F1" w14:textId="515E4896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8</w:t>
            </w:r>
          </w:p>
        </w:tc>
        <w:tc>
          <w:tcPr>
            <w:tcW w:w="1809" w:type="dxa"/>
          </w:tcPr>
          <w:p w14:paraId="09CC300B" w14:textId="29137298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courseImg</w:t>
            </w:r>
            <w:proofErr w:type="spellEnd"/>
          </w:p>
        </w:tc>
        <w:tc>
          <w:tcPr>
            <w:tcW w:w="2698" w:type="dxa"/>
          </w:tcPr>
          <w:p w14:paraId="795BDE73" w14:textId="7EF2FB9C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5471D46B" w14:textId="2B469F3E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255)</w:t>
            </w:r>
          </w:p>
        </w:tc>
        <w:tc>
          <w:tcPr>
            <w:tcW w:w="1666" w:type="dxa"/>
          </w:tcPr>
          <w:p w14:paraId="2DEEE36A" w14:textId="6D89BE70" w:rsidR="003A7A20" w:rsidRPr="0079224E" w:rsidRDefault="003A7A20" w:rsidP="003A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URL or path to the course image</w:t>
            </w:r>
          </w:p>
        </w:tc>
      </w:tr>
      <w:tr w:rsidR="003A7A20" w14:paraId="513A5A02" w14:textId="77777777" w:rsidTr="00EE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306A6C3" w14:textId="25FF56E7" w:rsidR="003A7A20" w:rsidRPr="0079224E" w:rsidRDefault="003A7A20" w:rsidP="003A7A20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9</w:t>
            </w:r>
          </w:p>
        </w:tc>
        <w:tc>
          <w:tcPr>
            <w:tcW w:w="1809" w:type="dxa"/>
          </w:tcPr>
          <w:p w14:paraId="0138360D" w14:textId="4FB5A51F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status</w:t>
            </w:r>
          </w:p>
        </w:tc>
        <w:tc>
          <w:tcPr>
            <w:tcW w:w="2698" w:type="dxa"/>
          </w:tcPr>
          <w:p w14:paraId="647E2E78" w14:textId="4AAB9A37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2046">
              <w:rPr>
                <w:sz w:val="18"/>
                <w:szCs w:val="18"/>
              </w:rPr>
              <w:t>NOT NULL</w:t>
            </w:r>
          </w:p>
        </w:tc>
        <w:tc>
          <w:tcPr>
            <w:tcW w:w="1717" w:type="dxa"/>
          </w:tcPr>
          <w:p w14:paraId="57C98FB4" w14:textId="4F57E976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9224E">
              <w:rPr>
                <w:sz w:val="18"/>
                <w:szCs w:val="18"/>
              </w:rPr>
              <w:t>varchar(</w:t>
            </w:r>
            <w:proofErr w:type="gramEnd"/>
            <w:r w:rsidRPr="0079224E">
              <w:rPr>
                <w:sz w:val="18"/>
                <w:szCs w:val="18"/>
              </w:rPr>
              <w:t>50)</w:t>
            </w:r>
          </w:p>
        </w:tc>
        <w:tc>
          <w:tcPr>
            <w:tcW w:w="1666" w:type="dxa"/>
          </w:tcPr>
          <w:p w14:paraId="6A9AD716" w14:textId="585BD089" w:rsidR="003A7A20" w:rsidRPr="0079224E" w:rsidRDefault="003A7A20" w:rsidP="003A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Status of the course (e.g., active, inactive, draft)</w:t>
            </w:r>
          </w:p>
        </w:tc>
      </w:tr>
      <w:tr w:rsidR="0079224E" w14:paraId="453BC6D0" w14:textId="77777777" w:rsidTr="00EE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CD8456C" w14:textId="6571CB60" w:rsidR="0079224E" w:rsidRPr="0079224E" w:rsidRDefault="0079224E" w:rsidP="0079224E">
            <w:pPr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10</w:t>
            </w:r>
          </w:p>
        </w:tc>
        <w:tc>
          <w:tcPr>
            <w:tcW w:w="1809" w:type="dxa"/>
          </w:tcPr>
          <w:p w14:paraId="4FEC0F6F" w14:textId="5993FC2A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9224E">
              <w:rPr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2698" w:type="dxa"/>
          </w:tcPr>
          <w:p w14:paraId="2E18EEF1" w14:textId="1D3DAC61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NOT NULL, DEFAULT: CURRENT_TIMESTAMP</w:t>
            </w:r>
          </w:p>
        </w:tc>
        <w:tc>
          <w:tcPr>
            <w:tcW w:w="1717" w:type="dxa"/>
          </w:tcPr>
          <w:p w14:paraId="0D935052" w14:textId="620AC5E6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timestamp</w:t>
            </w:r>
          </w:p>
        </w:tc>
        <w:tc>
          <w:tcPr>
            <w:tcW w:w="1666" w:type="dxa"/>
          </w:tcPr>
          <w:p w14:paraId="677D192D" w14:textId="5256FF64" w:rsidR="0079224E" w:rsidRPr="0079224E" w:rsidRDefault="0079224E" w:rsidP="00792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9224E">
              <w:rPr>
                <w:sz w:val="18"/>
                <w:szCs w:val="18"/>
              </w:rPr>
              <w:t>Date and time the course was created</w:t>
            </w:r>
          </w:p>
        </w:tc>
      </w:tr>
    </w:tbl>
    <w:p w14:paraId="20391615" w14:textId="77777777" w:rsidR="0079175D" w:rsidRPr="00FA1AB7" w:rsidRDefault="0079175D" w:rsidP="00DD664F">
      <w:pPr>
        <w:rPr>
          <w:sz w:val="18"/>
          <w:szCs w:val="18"/>
        </w:rPr>
      </w:pPr>
    </w:p>
    <w:sectPr w:rsidR="0079175D" w:rsidRPr="00FA1AB7" w:rsidSect="00076E9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3422" w14:textId="77777777" w:rsidR="00F72C5F" w:rsidRDefault="00F72C5F">
      <w:pPr>
        <w:spacing w:line="240" w:lineRule="auto"/>
      </w:pPr>
      <w:r>
        <w:separator/>
      </w:r>
    </w:p>
  </w:endnote>
  <w:endnote w:type="continuationSeparator" w:id="0">
    <w:p w14:paraId="6AF965DD" w14:textId="77777777" w:rsidR="00F72C5F" w:rsidRDefault="00F72C5F">
      <w:pPr>
        <w:spacing w:line="240" w:lineRule="auto"/>
      </w:pPr>
      <w:r>
        <w:continuationSeparator/>
      </w:r>
    </w:p>
  </w:endnote>
  <w:endnote w:type="continuationNotice" w:id="1">
    <w:p w14:paraId="474C130F" w14:textId="77777777" w:rsidR="00F72C5F" w:rsidRDefault="00F72C5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998352"/>
      <w:docPartObj>
        <w:docPartGallery w:val="Page Numbers (Bottom of Page)"/>
        <w:docPartUnique/>
      </w:docPartObj>
    </w:sdtPr>
    <w:sdtContent>
      <w:p w14:paraId="5CEAA791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08CF6702" wp14:editId="17AF66D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5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312B507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B0586" w14:textId="77777777" w:rsidR="00F72C5F" w:rsidRDefault="00F72C5F">
      <w:pPr>
        <w:spacing w:line="240" w:lineRule="auto"/>
      </w:pPr>
      <w:r>
        <w:separator/>
      </w:r>
    </w:p>
  </w:footnote>
  <w:footnote w:type="continuationSeparator" w:id="0">
    <w:p w14:paraId="1BF5B652" w14:textId="77777777" w:rsidR="00F72C5F" w:rsidRDefault="00F72C5F">
      <w:pPr>
        <w:spacing w:line="240" w:lineRule="auto"/>
      </w:pPr>
      <w:r>
        <w:continuationSeparator/>
      </w:r>
    </w:p>
  </w:footnote>
  <w:footnote w:type="continuationNotice" w:id="1">
    <w:p w14:paraId="4E05B13F" w14:textId="77777777" w:rsidR="00F72C5F" w:rsidRDefault="00F72C5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640B" w14:textId="77777777" w:rsidR="0039035C" w:rsidRDefault="00000000" w:rsidP="0039035C">
    <w:pPr>
      <w:pStyle w:val="Header"/>
      <w:jc w:val="right"/>
    </w:pPr>
    <w:r>
      <w:t>AJC20MCA-I0</w:t>
    </w:r>
    <w:r w:rsidR="003008A4">
      <w:t>41 Josna Mary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C2E0D"/>
    <w:multiLevelType w:val="hybridMultilevel"/>
    <w:tmpl w:val="D5664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2D1D14"/>
    <w:multiLevelType w:val="hybridMultilevel"/>
    <w:tmpl w:val="724A0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3B05BB"/>
    <w:multiLevelType w:val="hybridMultilevel"/>
    <w:tmpl w:val="311EB76C"/>
    <w:lvl w:ilvl="0" w:tplc="77D248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A10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A7E6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650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DA66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AA5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38251E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D00D29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0A0E26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9BE3957"/>
    <w:multiLevelType w:val="multilevel"/>
    <w:tmpl w:val="E66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24022"/>
    <w:multiLevelType w:val="hybridMultilevel"/>
    <w:tmpl w:val="4FA03A20"/>
    <w:lvl w:ilvl="0" w:tplc="17C092D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7467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C9C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16F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06AE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BE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D46288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0DAFAB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B96F18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8E570EA"/>
    <w:multiLevelType w:val="hybridMultilevel"/>
    <w:tmpl w:val="461A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030D"/>
    <w:multiLevelType w:val="hybridMultilevel"/>
    <w:tmpl w:val="68B683DC"/>
    <w:lvl w:ilvl="0" w:tplc="C2001A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798F3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E2AC8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B6C76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CA1C4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3864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BBE242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F7A344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398CD2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1D95A77"/>
    <w:multiLevelType w:val="hybridMultilevel"/>
    <w:tmpl w:val="8BFE3230"/>
    <w:lvl w:ilvl="0" w:tplc="70C836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5B6CA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97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8F8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AC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A0D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2EA69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FB065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30AA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8EB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8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A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2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8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63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E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09C"/>
    <w:multiLevelType w:val="hybridMultilevel"/>
    <w:tmpl w:val="AED81FC2"/>
    <w:lvl w:ilvl="0" w:tplc="4F04A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6BAD7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A058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5CF4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4AD51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FCAB9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00348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3C4D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43DB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941557"/>
    <w:multiLevelType w:val="multilevel"/>
    <w:tmpl w:val="A70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48C8"/>
    <w:multiLevelType w:val="hybridMultilevel"/>
    <w:tmpl w:val="A816BF52"/>
    <w:lvl w:ilvl="0" w:tplc="03D670E4">
      <w:start w:val="1"/>
      <w:numFmt w:val="lowerLetter"/>
      <w:lvlText w:val="%1)"/>
      <w:lvlJc w:val="left"/>
      <w:pPr>
        <w:ind w:left="1440" w:hanging="360"/>
      </w:pPr>
    </w:lvl>
    <w:lvl w:ilvl="1" w:tplc="6FB0308A" w:tentative="1">
      <w:start w:val="1"/>
      <w:numFmt w:val="lowerLetter"/>
      <w:lvlText w:val="%2."/>
      <w:lvlJc w:val="left"/>
      <w:pPr>
        <w:ind w:left="2160" w:hanging="360"/>
      </w:pPr>
    </w:lvl>
    <w:lvl w:ilvl="2" w:tplc="83F4B286" w:tentative="1">
      <w:start w:val="1"/>
      <w:numFmt w:val="lowerRoman"/>
      <w:lvlText w:val="%3."/>
      <w:lvlJc w:val="right"/>
      <w:pPr>
        <w:ind w:left="2880" w:hanging="180"/>
      </w:pPr>
    </w:lvl>
    <w:lvl w:ilvl="3" w:tplc="5A861F24" w:tentative="1">
      <w:start w:val="1"/>
      <w:numFmt w:val="decimal"/>
      <w:lvlText w:val="%4."/>
      <w:lvlJc w:val="left"/>
      <w:pPr>
        <w:ind w:left="3600" w:hanging="360"/>
      </w:pPr>
    </w:lvl>
    <w:lvl w:ilvl="4" w:tplc="27484B2A" w:tentative="1">
      <w:start w:val="1"/>
      <w:numFmt w:val="lowerLetter"/>
      <w:lvlText w:val="%5."/>
      <w:lvlJc w:val="left"/>
      <w:pPr>
        <w:ind w:left="4320" w:hanging="360"/>
      </w:pPr>
    </w:lvl>
    <w:lvl w:ilvl="5" w:tplc="20C8FD14" w:tentative="1">
      <w:start w:val="1"/>
      <w:numFmt w:val="lowerRoman"/>
      <w:lvlText w:val="%6."/>
      <w:lvlJc w:val="right"/>
      <w:pPr>
        <w:ind w:left="5040" w:hanging="180"/>
      </w:pPr>
    </w:lvl>
    <w:lvl w:ilvl="6" w:tplc="9814D2E8" w:tentative="1">
      <w:start w:val="1"/>
      <w:numFmt w:val="decimal"/>
      <w:lvlText w:val="%7."/>
      <w:lvlJc w:val="left"/>
      <w:pPr>
        <w:ind w:left="5760" w:hanging="360"/>
      </w:pPr>
    </w:lvl>
    <w:lvl w:ilvl="7" w:tplc="94C4CFB4" w:tentative="1">
      <w:start w:val="1"/>
      <w:numFmt w:val="lowerLetter"/>
      <w:lvlText w:val="%8."/>
      <w:lvlJc w:val="left"/>
      <w:pPr>
        <w:ind w:left="6480" w:hanging="360"/>
      </w:pPr>
    </w:lvl>
    <w:lvl w:ilvl="8" w:tplc="C6E00D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2B2121"/>
    <w:multiLevelType w:val="hybridMultilevel"/>
    <w:tmpl w:val="724A0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50F4"/>
    <w:multiLevelType w:val="hybridMultilevel"/>
    <w:tmpl w:val="F2CE5F08"/>
    <w:lvl w:ilvl="0" w:tplc="544A36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D462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EC8E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26AB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746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CFCF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46A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19474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C6C791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531252"/>
    <w:multiLevelType w:val="multilevel"/>
    <w:tmpl w:val="14D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659D2"/>
    <w:multiLevelType w:val="hybridMultilevel"/>
    <w:tmpl w:val="DB8653AC"/>
    <w:lvl w:ilvl="0" w:tplc="B77215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9A32E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E285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702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744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358B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140C5B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78E90D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FBA271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AF656CA"/>
    <w:multiLevelType w:val="hybridMultilevel"/>
    <w:tmpl w:val="1C067984"/>
    <w:lvl w:ilvl="0" w:tplc="C04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C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B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4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D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2F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94703"/>
    <w:multiLevelType w:val="hybridMultilevel"/>
    <w:tmpl w:val="872E5C62"/>
    <w:lvl w:ilvl="0" w:tplc="71369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C4E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ACA3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849A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D8E10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44C0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329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9B804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AE7D5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617717"/>
    <w:multiLevelType w:val="multilevel"/>
    <w:tmpl w:val="EE0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524C4"/>
    <w:multiLevelType w:val="multilevel"/>
    <w:tmpl w:val="4F644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7525BC9"/>
    <w:multiLevelType w:val="hybridMultilevel"/>
    <w:tmpl w:val="8896486A"/>
    <w:lvl w:ilvl="0" w:tplc="47ACEA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8820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28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C2D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1AF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E840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D0354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668F3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6D43C3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0755F0"/>
    <w:multiLevelType w:val="multilevel"/>
    <w:tmpl w:val="3D3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6" w15:restartNumberingAfterBreak="0">
    <w:nsid w:val="7BA416CC"/>
    <w:multiLevelType w:val="hybridMultilevel"/>
    <w:tmpl w:val="9EBACBAA"/>
    <w:lvl w:ilvl="0" w:tplc="C3784D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DE0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F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B0C9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756E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38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3E8AA0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45073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40CFAA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C2E9C"/>
    <w:multiLevelType w:val="multilevel"/>
    <w:tmpl w:val="C9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857"/>
    <w:multiLevelType w:val="hybridMultilevel"/>
    <w:tmpl w:val="0D606DBC"/>
    <w:lvl w:ilvl="0" w:tplc="5A0AA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9E29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EA61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FB88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734D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94C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7C3A9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2D26F0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86596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3369">
    <w:abstractNumId w:val="35"/>
  </w:num>
  <w:num w:numId="2" w16cid:durableId="849640271">
    <w:abstractNumId w:val="35"/>
    <w:lvlOverride w:ilvl="0">
      <w:startOverride w:val="1"/>
    </w:lvlOverride>
  </w:num>
  <w:num w:numId="3" w16cid:durableId="57940021">
    <w:abstractNumId w:val="35"/>
  </w:num>
  <w:num w:numId="4" w16cid:durableId="1703046838">
    <w:abstractNumId w:val="35"/>
    <w:lvlOverride w:ilvl="0">
      <w:startOverride w:val="1"/>
    </w:lvlOverride>
  </w:num>
  <w:num w:numId="5" w16cid:durableId="1384983550">
    <w:abstractNumId w:val="8"/>
  </w:num>
  <w:num w:numId="6" w16cid:durableId="1351493420">
    <w:abstractNumId w:val="35"/>
    <w:lvlOverride w:ilvl="0">
      <w:startOverride w:val="1"/>
    </w:lvlOverride>
  </w:num>
  <w:num w:numId="7" w16cid:durableId="19632681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025490">
    <w:abstractNumId w:val="10"/>
  </w:num>
  <w:num w:numId="9" w16cid:durableId="19417959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56420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965322">
    <w:abstractNumId w:val="7"/>
  </w:num>
  <w:num w:numId="12" w16cid:durableId="1436244301">
    <w:abstractNumId w:val="6"/>
  </w:num>
  <w:num w:numId="13" w16cid:durableId="2041710034">
    <w:abstractNumId w:val="5"/>
  </w:num>
  <w:num w:numId="14" w16cid:durableId="139468286">
    <w:abstractNumId w:val="4"/>
  </w:num>
  <w:num w:numId="15" w16cid:durableId="2067756125">
    <w:abstractNumId w:val="3"/>
  </w:num>
  <w:num w:numId="16" w16cid:durableId="2017151362">
    <w:abstractNumId w:val="2"/>
  </w:num>
  <w:num w:numId="17" w16cid:durableId="1752507318">
    <w:abstractNumId w:val="1"/>
  </w:num>
  <w:num w:numId="18" w16cid:durableId="87624017">
    <w:abstractNumId w:val="0"/>
  </w:num>
  <w:num w:numId="19" w16cid:durableId="955604453">
    <w:abstractNumId w:val="37"/>
  </w:num>
  <w:num w:numId="20" w16cid:durableId="1620914200">
    <w:abstractNumId w:val="9"/>
  </w:num>
  <w:num w:numId="21" w16cid:durableId="1392197499">
    <w:abstractNumId w:val="29"/>
  </w:num>
  <w:num w:numId="22" w16cid:durableId="152765332">
    <w:abstractNumId w:val="28"/>
  </w:num>
  <w:num w:numId="23" w16cid:durableId="456411577">
    <w:abstractNumId w:val="27"/>
  </w:num>
  <w:num w:numId="24" w16cid:durableId="1601136377">
    <w:abstractNumId w:val="19"/>
  </w:num>
  <w:num w:numId="25" w16cid:durableId="18232778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5154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9216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8476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30536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56779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81229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75142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5391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8048144">
    <w:abstractNumId w:val="22"/>
  </w:num>
  <w:num w:numId="35" w16cid:durableId="1791129016">
    <w:abstractNumId w:val="30"/>
  </w:num>
  <w:num w:numId="36" w16cid:durableId="1825782066">
    <w:abstractNumId w:val="39"/>
  </w:num>
  <w:num w:numId="37" w16cid:durableId="1527716477">
    <w:abstractNumId w:val="26"/>
  </w:num>
  <w:num w:numId="38" w16cid:durableId="1653827228">
    <w:abstractNumId w:val="18"/>
  </w:num>
  <w:num w:numId="39" w16cid:durableId="244803372">
    <w:abstractNumId w:val="24"/>
  </w:num>
  <w:num w:numId="40" w16cid:durableId="1051729037">
    <w:abstractNumId w:val="33"/>
  </w:num>
  <w:num w:numId="41" w16cid:durableId="1492866514">
    <w:abstractNumId w:val="13"/>
  </w:num>
  <w:num w:numId="42" w16cid:durableId="735935292">
    <w:abstractNumId w:val="36"/>
  </w:num>
  <w:num w:numId="43" w16cid:durableId="535199340">
    <w:abstractNumId w:val="20"/>
  </w:num>
  <w:num w:numId="44" w16cid:durableId="1144616168">
    <w:abstractNumId w:val="17"/>
  </w:num>
  <w:num w:numId="45" w16cid:durableId="1994601706">
    <w:abstractNumId w:val="15"/>
  </w:num>
  <w:num w:numId="46" w16cid:durableId="353460338">
    <w:abstractNumId w:val="40"/>
  </w:num>
  <w:num w:numId="47" w16cid:durableId="1360623950">
    <w:abstractNumId w:val="21"/>
  </w:num>
  <w:num w:numId="48" w16cid:durableId="504128363">
    <w:abstractNumId w:val="31"/>
  </w:num>
  <w:num w:numId="49" w16cid:durableId="811488349">
    <w:abstractNumId w:val="14"/>
  </w:num>
  <w:num w:numId="50" w16cid:durableId="1904632536">
    <w:abstractNumId w:val="25"/>
  </w:num>
  <w:num w:numId="51" w16cid:durableId="1981500595">
    <w:abstractNumId w:val="32"/>
  </w:num>
  <w:num w:numId="52" w16cid:durableId="1262908820">
    <w:abstractNumId w:val="11"/>
  </w:num>
  <w:num w:numId="53" w16cid:durableId="1155760117">
    <w:abstractNumId w:val="16"/>
  </w:num>
  <w:num w:numId="54" w16cid:durableId="723873636">
    <w:abstractNumId w:val="34"/>
  </w:num>
  <w:num w:numId="55" w16cid:durableId="443842117">
    <w:abstractNumId w:val="38"/>
  </w:num>
  <w:num w:numId="56" w16cid:durableId="1799949056">
    <w:abstractNumId w:val="12"/>
  </w:num>
  <w:num w:numId="57" w16cid:durableId="50725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03F0"/>
    <w:rsid w:val="00016748"/>
    <w:rsid w:val="0002509F"/>
    <w:rsid w:val="0002523F"/>
    <w:rsid w:val="00040D79"/>
    <w:rsid w:val="0006567E"/>
    <w:rsid w:val="000760DB"/>
    <w:rsid w:val="00076E97"/>
    <w:rsid w:val="000B0E09"/>
    <w:rsid w:val="000E01D0"/>
    <w:rsid w:val="000F00E7"/>
    <w:rsid w:val="0010255A"/>
    <w:rsid w:val="00126164"/>
    <w:rsid w:val="00156417"/>
    <w:rsid w:val="0016766E"/>
    <w:rsid w:val="00170063"/>
    <w:rsid w:val="00175643"/>
    <w:rsid w:val="001911EE"/>
    <w:rsid w:val="001B2338"/>
    <w:rsid w:val="001F6DE1"/>
    <w:rsid w:val="002061A9"/>
    <w:rsid w:val="00217B64"/>
    <w:rsid w:val="0022110F"/>
    <w:rsid w:val="002305CE"/>
    <w:rsid w:val="00235579"/>
    <w:rsid w:val="00243AD2"/>
    <w:rsid w:val="00257FAA"/>
    <w:rsid w:val="002602C4"/>
    <w:rsid w:val="00263938"/>
    <w:rsid w:val="00276218"/>
    <w:rsid w:val="002B21B9"/>
    <w:rsid w:val="002E78EB"/>
    <w:rsid w:val="002F0AD5"/>
    <w:rsid w:val="002F25A8"/>
    <w:rsid w:val="003008A4"/>
    <w:rsid w:val="0031423D"/>
    <w:rsid w:val="003407A9"/>
    <w:rsid w:val="00340DC9"/>
    <w:rsid w:val="00350BD5"/>
    <w:rsid w:val="00372217"/>
    <w:rsid w:val="0038295C"/>
    <w:rsid w:val="0039035C"/>
    <w:rsid w:val="003A7A20"/>
    <w:rsid w:val="003A7B38"/>
    <w:rsid w:val="00405C13"/>
    <w:rsid w:val="00405E93"/>
    <w:rsid w:val="00413D4F"/>
    <w:rsid w:val="00444F02"/>
    <w:rsid w:val="00456B30"/>
    <w:rsid w:val="004635E3"/>
    <w:rsid w:val="00490CC6"/>
    <w:rsid w:val="004B6F49"/>
    <w:rsid w:val="004F05F9"/>
    <w:rsid w:val="00502704"/>
    <w:rsid w:val="00526D92"/>
    <w:rsid w:val="00543495"/>
    <w:rsid w:val="005509B2"/>
    <w:rsid w:val="005556DB"/>
    <w:rsid w:val="0058175E"/>
    <w:rsid w:val="005C6D45"/>
    <w:rsid w:val="005D58F7"/>
    <w:rsid w:val="0061614E"/>
    <w:rsid w:val="00617D63"/>
    <w:rsid w:val="00637467"/>
    <w:rsid w:val="00643D1A"/>
    <w:rsid w:val="00663B89"/>
    <w:rsid w:val="00674588"/>
    <w:rsid w:val="006A3780"/>
    <w:rsid w:val="006A7B57"/>
    <w:rsid w:val="006C21C1"/>
    <w:rsid w:val="006D1166"/>
    <w:rsid w:val="006D44C5"/>
    <w:rsid w:val="00713672"/>
    <w:rsid w:val="00725E7E"/>
    <w:rsid w:val="0073562D"/>
    <w:rsid w:val="007541D7"/>
    <w:rsid w:val="0079175D"/>
    <w:rsid w:val="0079224E"/>
    <w:rsid w:val="007927CB"/>
    <w:rsid w:val="00797C16"/>
    <w:rsid w:val="007A3441"/>
    <w:rsid w:val="007B07DE"/>
    <w:rsid w:val="00801960"/>
    <w:rsid w:val="008270A2"/>
    <w:rsid w:val="00853F77"/>
    <w:rsid w:val="00885CE1"/>
    <w:rsid w:val="008907FF"/>
    <w:rsid w:val="008B696C"/>
    <w:rsid w:val="008B6BEE"/>
    <w:rsid w:val="008C2071"/>
    <w:rsid w:val="008C469E"/>
    <w:rsid w:val="008F1C71"/>
    <w:rsid w:val="008F78D7"/>
    <w:rsid w:val="0090610E"/>
    <w:rsid w:val="009200C1"/>
    <w:rsid w:val="0092197E"/>
    <w:rsid w:val="009524C1"/>
    <w:rsid w:val="00965B88"/>
    <w:rsid w:val="00980085"/>
    <w:rsid w:val="0098783A"/>
    <w:rsid w:val="00997127"/>
    <w:rsid w:val="009D216F"/>
    <w:rsid w:val="009D3248"/>
    <w:rsid w:val="009E2705"/>
    <w:rsid w:val="00A0567B"/>
    <w:rsid w:val="00A121D6"/>
    <w:rsid w:val="00A36022"/>
    <w:rsid w:val="00A47DE0"/>
    <w:rsid w:val="00A60AC7"/>
    <w:rsid w:val="00A65E8A"/>
    <w:rsid w:val="00A87896"/>
    <w:rsid w:val="00AC1EE7"/>
    <w:rsid w:val="00AC5F73"/>
    <w:rsid w:val="00AD48EF"/>
    <w:rsid w:val="00AD6E0F"/>
    <w:rsid w:val="00B3120E"/>
    <w:rsid w:val="00B41E89"/>
    <w:rsid w:val="00B609D1"/>
    <w:rsid w:val="00B650C6"/>
    <w:rsid w:val="00BA63C2"/>
    <w:rsid w:val="00BB3CF6"/>
    <w:rsid w:val="00BC6898"/>
    <w:rsid w:val="00BC6939"/>
    <w:rsid w:val="00BE1875"/>
    <w:rsid w:val="00BE45C8"/>
    <w:rsid w:val="00BF2331"/>
    <w:rsid w:val="00BF7463"/>
    <w:rsid w:val="00C24CF4"/>
    <w:rsid w:val="00C30889"/>
    <w:rsid w:val="00C90A2E"/>
    <w:rsid w:val="00CB177A"/>
    <w:rsid w:val="00CC5861"/>
    <w:rsid w:val="00CE202C"/>
    <w:rsid w:val="00CE614E"/>
    <w:rsid w:val="00D30B81"/>
    <w:rsid w:val="00D31F16"/>
    <w:rsid w:val="00D3649E"/>
    <w:rsid w:val="00D5627C"/>
    <w:rsid w:val="00D65327"/>
    <w:rsid w:val="00D84941"/>
    <w:rsid w:val="00DB2DEB"/>
    <w:rsid w:val="00DB4367"/>
    <w:rsid w:val="00DD664F"/>
    <w:rsid w:val="00DE259D"/>
    <w:rsid w:val="00DF0FDA"/>
    <w:rsid w:val="00E025DF"/>
    <w:rsid w:val="00E142DA"/>
    <w:rsid w:val="00E16F51"/>
    <w:rsid w:val="00E17544"/>
    <w:rsid w:val="00E705AA"/>
    <w:rsid w:val="00EA24DD"/>
    <w:rsid w:val="00EB0B6E"/>
    <w:rsid w:val="00EE1B84"/>
    <w:rsid w:val="00EE70C1"/>
    <w:rsid w:val="00F169E1"/>
    <w:rsid w:val="00F4189C"/>
    <w:rsid w:val="00F72C5F"/>
    <w:rsid w:val="00F74B6E"/>
    <w:rsid w:val="00F77B79"/>
    <w:rsid w:val="00F866A8"/>
    <w:rsid w:val="00FA1AB7"/>
    <w:rsid w:val="00FB146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D1F0A"/>
  <w15:chartTrackingRefBased/>
  <w15:docId w15:val="{6A85CFBA-36B3-4284-954E-B25E106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4E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msonormal0">
    <w:name w:val="msonormal"/>
    <w:basedOn w:val="Normal"/>
    <w:rsid w:val="00DD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336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commerce empowerment ecosystem (dcee)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commerce empowerment ecosystem (dcee)</dc:title>
  <dc:subject>20INMCA509 - Mini Project 2</dc:subject>
  <cp:lastModifiedBy>Josna Mary Thomas</cp:lastModifiedBy>
  <cp:revision>32</cp:revision>
  <dcterms:created xsi:type="dcterms:W3CDTF">2024-06-11T16:37:00Z</dcterms:created>
  <dcterms:modified xsi:type="dcterms:W3CDTF">2025-01-15T10:51:00Z</dcterms:modified>
</cp:coreProperties>
</file>